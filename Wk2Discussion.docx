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1F47" w14:textId="1B316DE8" w:rsidR="00E81978" w:rsidRPr="005B6373" w:rsidRDefault="00B1415E">
      <w:pPr>
        <w:pStyle w:val="Title"/>
        <w:rPr>
          <w:rFonts w:ascii="Calibri" w:hAnsi="Calibri" w:cs="Calibri"/>
        </w:rPr>
      </w:pPr>
      <w:sdt>
        <w:sdtPr>
          <w:rPr>
            <w:rFonts w:ascii="Calibri" w:eastAsia="Times New Roman" w:hAnsi="Calibri" w:cs="Calibri"/>
            <w:color w:val="2D3B45"/>
            <w:kern w:val="36"/>
            <w:sz w:val="40"/>
            <w:szCs w:val="40"/>
            <w:lang w:eastAsia="en-US"/>
          </w:rPr>
          <w:alias w:val="Title:"/>
          <w:tag w:val="Title:"/>
          <w:id w:val="726351117"/>
          <w:placeholder>
            <w:docPart w:val="0F299C7831D440BCA2D2775BB55547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926EE">
            <w:rPr>
              <w:rFonts w:ascii="Calibri" w:eastAsia="Times New Roman" w:hAnsi="Calibri" w:cs="Calibri"/>
              <w:color w:val="2D3B45"/>
              <w:kern w:val="36"/>
              <w:sz w:val="40"/>
              <w:szCs w:val="40"/>
              <w:lang w:eastAsia="en-US"/>
            </w:rPr>
            <w:t>Week 2: Discussion</w:t>
          </w:r>
        </w:sdtContent>
      </w:sdt>
    </w:p>
    <w:p w14:paraId="451D9A25" w14:textId="5C0143E6" w:rsidR="005B6373" w:rsidRPr="005B6373" w:rsidRDefault="005B6373" w:rsidP="005B6373">
      <w:pPr>
        <w:pStyle w:val="Title2"/>
        <w:rPr>
          <w:rFonts w:ascii="Calibri" w:hAnsi="Calibri" w:cs="Calibri"/>
        </w:rPr>
      </w:pPr>
      <w:r w:rsidRPr="005B6373">
        <w:rPr>
          <w:rFonts w:ascii="Calibri" w:hAnsi="Calibri" w:cs="Calibri"/>
        </w:rPr>
        <w:t>By: Clinton E. Kline</w:t>
      </w:r>
      <w:r w:rsidRPr="005B6373">
        <w:rPr>
          <w:rFonts w:ascii="Calibri" w:hAnsi="Calibri" w:cs="Calibri"/>
        </w:rPr>
        <w:br/>
      </w:r>
      <w:r w:rsidR="000A3BA5">
        <w:rPr>
          <w:rFonts w:ascii="Calibri" w:hAnsi="Calibri" w:cs="Calibri"/>
        </w:rPr>
        <w:t>10-</w:t>
      </w:r>
      <w:r w:rsidR="00A53FB4">
        <w:rPr>
          <w:rFonts w:ascii="Calibri" w:hAnsi="Calibri" w:cs="Calibri"/>
        </w:rPr>
        <w:t>1</w:t>
      </w:r>
      <w:r w:rsidR="00D926EE">
        <w:rPr>
          <w:rFonts w:ascii="Calibri" w:hAnsi="Calibri" w:cs="Calibri"/>
        </w:rPr>
        <w:t>9</w:t>
      </w:r>
      <w:r w:rsidRPr="005B6373">
        <w:rPr>
          <w:rFonts w:ascii="Calibri" w:hAnsi="Calibri" w:cs="Calibri"/>
        </w:rPr>
        <w:t>-2021</w:t>
      </w:r>
    </w:p>
    <w:p w14:paraId="1FA6DFCE" w14:textId="1BAF49F2" w:rsidR="00B823AA" w:rsidRPr="005B6373" w:rsidRDefault="00B823AA" w:rsidP="00B823AA">
      <w:pPr>
        <w:pStyle w:val="Title2"/>
        <w:rPr>
          <w:rFonts w:ascii="Calibri" w:hAnsi="Calibri" w:cs="Calibri"/>
        </w:rPr>
      </w:pPr>
    </w:p>
    <w:p w14:paraId="61465874" w14:textId="5F9EEBAB" w:rsidR="00E81978" w:rsidRPr="005B6373" w:rsidRDefault="005B6373">
      <w:pPr>
        <w:pStyle w:val="Title"/>
        <w:rPr>
          <w:rFonts w:ascii="Calibri" w:hAnsi="Calibri" w:cs="Calibri"/>
        </w:rPr>
      </w:pPr>
      <w:r w:rsidRPr="005B6373">
        <w:rPr>
          <w:rFonts w:ascii="Calibri" w:hAnsi="Calibri" w:cs="Calibri"/>
        </w:rPr>
        <w:t xml:space="preserve">Instructor: </w:t>
      </w:r>
      <w:r w:rsidR="00A53FB4">
        <w:rPr>
          <w:rFonts w:ascii="Calibri" w:hAnsi="Calibri" w:cs="Calibri"/>
        </w:rPr>
        <w:t>Quentin Miller</w:t>
      </w:r>
    </w:p>
    <w:p w14:paraId="62126BEA" w14:textId="3E086B8F" w:rsidR="005B6373" w:rsidRPr="005B6373" w:rsidRDefault="005B6373" w:rsidP="005B6373">
      <w:pPr>
        <w:pStyle w:val="Title2"/>
        <w:rPr>
          <w:rFonts w:ascii="Calibri" w:hAnsi="Calibri" w:cs="Calibri"/>
        </w:rPr>
      </w:pPr>
      <w:r w:rsidRPr="005B6373">
        <w:rPr>
          <w:rFonts w:ascii="Calibri" w:hAnsi="Calibri" w:cs="Calibri"/>
        </w:rPr>
        <w:t>CIAT – ASD</w:t>
      </w:r>
      <w:r w:rsidR="00A53FB4">
        <w:rPr>
          <w:rFonts w:ascii="Calibri" w:hAnsi="Calibri" w:cs="Calibri"/>
        </w:rPr>
        <w:t>102</w:t>
      </w:r>
    </w:p>
    <w:p w14:paraId="5FB29BDE" w14:textId="77777777" w:rsidR="005B6373" w:rsidRPr="005B6373" w:rsidRDefault="005B6373" w:rsidP="005B6373">
      <w:pPr>
        <w:jc w:val="center"/>
        <w:rPr>
          <w:rFonts w:ascii="Calibri" w:hAnsi="Calibri" w:cs="Calibri"/>
        </w:rPr>
      </w:pPr>
    </w:p>
    <w:sdt>
      <w:sdtPr>
        <w:rPr>
          <w:rFonts w:ascii="Calibri" w:hAnsi="Calibri" w:cs="Calibri"/>
        </w:rPr>
        <w:alias w:val="Abstract:"/>
        <w:tag w:val="Abstract:"/>
        <w:id w:val="202146031"/>
        <w:placeholder>
          <w:docPart w:val="50B9F69774AA436082E2C49200805490"/>
        </w:placeholder>
        <w:temporary/>
        <w:showingPlcHdr/>
        <w15:appearance w15:val="hidden"/>
      </w:sdtPr>
      <w:sdtEndPr/>
      <w:sdtContent>
        <w:p w14:paraId="6CE30AA8" w14:textId="2EE73BFF" w:rsidR="00E81978" w:rsidRPr="005B6373" w:rsidRDefault="005D3A03">
          <w:pPr>
            <w:pStyle w:val="SectionTitle"/>
            <w:rPr>
              <w:rFonts w:ascii="Calibri" w:hAnsi="Calibri" w:cs="Calibri"/>
            </w:rPr>
          </w:pPr>
          <w:r w:rsidRPr="005B6373">
            <w:rPr>
              <w:rFonts w:ascii="Calibri" w:hAnsi="Calibri" w:cs="Calibri"/>
            </w:rPr>
            <w:t>Abstract</w:t>
          </w:r>
        </w:p>
      </w:sdtContent>
    </w:sdt>
    <w:p w14:paraId="28FA6AFF" w14:textId="43304339" w:rsidR="00BA7384" w:rsidRDefault="00D926EE" w:rsidP="00BA7384">
      <w:pPr>
        <w:rPr>
          <w:rFonts w:ascii="Calibri" w:hAnsi="Calibri" w:cs="Calibri"/>
          <w:color w:val="2D3B45"/>
          <w:kern w:val="0"/>
          <w:shd w:val="clear" w:color="auto" w:fill="FFFFFF"/>
        </w:rPr>
      </w:pPr>
      <w:r>
        <w:rPr>
          <w:rFonts w:ascii="Lato" w:hAnsi="Lato"/>
          <w:color w:val="2D3B45"/>
          <w:sz w:val="27"/>
          <w:szCs w:val="27"/>
          <w:shd w:val="clear" w:color="auto" w:fill="FFFFFF"/>
        </w:rPr>
        <w:t>Describe a program you are interested in writing with C++. After providing your description, provide the pseudo code for the main part of your program.</w:t>
      </w:r>
      <w:r w:rsidR="00BA7384">
        <w:rPr>
          <w:rFonts w:ascii="Calibri" w:hAnsi="Calibri" w:cs="Calibri"/>
          <w:color w:val="2D3B45"/>
          <w:kern w:val="0"/>
          <w:shd w:val="clear" w:color="auto" w:fill="FFFFFF"/>
        </w:rPr>
        <w:t xml:space="preserve"> </w:t>
      </w:r>
    </w:p>
    <w:p w14:paraId="423BC3FE" w14:textId="0DA9A841" w:rsidR="00257F81" w:rsidRPr="005B6373" w:rsidRDefault="00BA7384" w:rsidP="00BA7384">
      <w:pPr>
        <w:rPr>
          <w:rFonts w:ascii="Calibri" w:hAnsi="Calibri" w:cs="Calibri"/>
        </w:rPr>
      </w:pPr>
      <w:r>
        <w:rPr>
          <w:rFonts w:ascii="Calibri" w:hAnsi="Calibri" w:cs="Calibri"/>
          <w:color w:val="2D3B45"/>
          <w:kern w:val="0"/>
          <w:shd w:val="clear" w:color="auto" w:fill="FFFFFF"/>
        </w:rPr>
        <w:tab/>
      </w:r>
      <w:r>
        <w:rPr>
          <w:rFonts w:ascii="Calibri" w:hAnsi="Calibri" w:cs="Calibri"/>
          <w:color w:val="2D3B45"/>
          <w:kern w:val="0"/>
          <w:shd w:val="clear" w:color="auto" w:fill="FFFFFF"/>
        </w:rPr>
        <w:tab/>
      </w:r>
      <w:r>
        <w:rPr>
          <w:rFonts w:ascii="Calibri" w:hAnsi="Calibri" w:cs="Calibri"/>
          <w:color w:val="2D3B45"/>
          <w:kern w:val="0"/>
          <w:shd w:val="clear" w:color="auto" w:fill="FFFFFF"/>
        </w:rPr>
        <w:tab/>
      </w:r>
      <w:r w:rsidR="005D3A03" w:rsidRPr="00EC2B3F">
        <w:rPr>
          <w:rStyle w:val="Emphasis"/>
          <w:rFonts w:ascii="Calibri" w:hAnsi="Calibri" w:cs="Calibri"/>
          <w:b/>
          <w:bCs/>
        </w:rPr>
        <w:t>Keywords</w:t>
      </w:r>
      <w:r w:rsidR="005D3A03" w:rsidRPr="005B6373">
        <w:rPr>
          <w:rFonts w:ascii="Calibri" w:hAnsi="Calibri" w:cs="Calibri"/>
        </w:rPr>
        <w:t xml:space="preserve">:  </w:t>
      </w:r>
      <w:r>
        <w:rPr>
          <w:rFonts w:ascii="Calibri" w:hAnsi="Calibri" w:cs="Calibri"/>
        </w:rPr>
        <w:t>C++</w:t>
      </w:r>
      <w:r w:rsidR="00EA4CC0">
        <w:rPr>
          <w:rFonts w:ascii="Calibri" w:hAnsi="Calibri" w:cs="Calibri"/>
        </w:rPr>
        <w:t xml:space="preserve">, </w:t>
      </w:r>
      <w:r>
        <w:rPr>
          <w:rFonts w:ascii="Calibri" w:hAnsi="Calibri" w:cs="Calibri"/>
        </w:rPr>
        <w:t>Programming</w:t>
      </w:r>
      <w:r w:rsidR="00125BEC">
        <w:rPr>
          <w:rFonts w:ascii="Calibri" w:hAnsi="Calibri" w:cs="Calibri"/>
        </w:rPr>
        <w:t xml:space="preserve">, </w:t>
      </w:r>
      <w:r w:rsidR="00D926EE">
        <w:rPr>
          <w:rFonts w:ascii="Calibri" w:hAnsi="Calibri" w:cs="Calibri"/>
        </w:rPr>
        <w:t>pseudo-code</w:t>
      </w:r>
      <w:r w:rsidR="00257F81">
        <w:rPr>
          <w:rFonts w:ascii="Calibri" w:hAnsi="Calibri" w:cs="Calibri"/>
        </w:rPr>
        <w:br/>
      </w:r>
      <w:r w:rsidR="00257F81">
        <w:rPr>
          <w:rFonts w:ascii="Calibri" w:hAnsi="Calibri" w:cs="Calibri"/>
        </w:rPr>
        <w:br/>
      </w:r>
      <w:sdt>
        <w:sdtPr>
          <w:rPr>
            <w:rFonts w:ascii="Calibri" w:hAnsi="Calibri" w:cs="Calibri"/>
          </w:rPr>
          <w:alias w:val="Section title:"/>
          <w:tag w:val="Section title:"/>
          <w:id w:val="-1644967599"/>
          <w:placeholder>
            <w:docPart w:val="DBD6B3D27F4D495EB39508C3F0452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926EE">
            <w:rPr>
              <w:rFonts w:ascii="Calibri" w:hAnsi="Calibri" w:cs="Calibri"/>
            </w:rPr>
            <w:t>Week 2: Discussion</w:t>
          </w:r>
        </w:sdtContent>
      </w:sdt>
    </w:p>
    <w:p w14:paraId="0B2725A7" w14:textId="77777777" w:rsidR="00D926EE" w:rsidRDefault="003878CD" w:rsidP="00D926EE">
      <w:pPr>
        <w:rPr>
          <w:rFonts w:ascii="Calibri" w:hAnsi="Calibri" w:cs="Calibri"/>
        </w:rPr>
      </w:pPr>
      <w:r w:rsidRPr="00125BEC">
        <w:rPr>
          <w:rFonts w:ascii="Calibri" w:hAnsi="Calibri" w:cs="Calibri"/>
        </w:rPr>
        <w:tab/>
      </w:r>
      <w:r w:rsidR="00D926EE">
        <w:rPr>
          <w:rFonts w:ascii="Calibri" w:hAnsi="Calibri" w:cs="Calibri"/>
        </w:rPr>
        <w:t xml:space="preserve">A program I would be interested in creating is an application that calculates the DIN setting, or binding retention setting of a ski binding for a given person. </w:t>
      </w:r>
    </w:p>
    <w:p w14:paraId="4685FF34" w14:textId="4BB4833D" w:rsidR="003D1197" w:rsidRDefault="00D926EE" w:rsidP="00D926EE">
      <w:pPr>
        <w:rPr>
          <w:rFonts w:ascii="Calibri" w:hAnsi="Calibri" w:cs="Calibri"/>
        </w:rPr>
      </w:pPr>
      <w:r>
        <w:rPr>
          <w:rFonts w:ascii="Calibri" w:hAnsi="Calibri" w:cs="Calibri"/>
        </w:rPr>
        <w:t>The first step would be to take input</w:t>
      </w:r>
      <w:r w:rsidR="00B61485">
        <w:rPr>
          <w:rFonts w:ascii="Calibri" w:hAnsi="Calibri" w:cs="Calibri"/>
        </w:rPr>
        <w:t xml:space="preserve"> to use as our variables</w:t>
      </w:r>
      <w:r>
        <w:rPr>
          <w:rFonts w:ascii="Calibri" w:hAnsi="Calibri" w:cs="Calibri"/>
        </w:rPr>
        <w:t xml:space="preserve">. We would need to know the height and weight of the skier, </w:t>
      </w:r>
      <w:r w:rsidR="004101E6">
        <w:rPr>
          <w:rFonts w:ascii="Calibri" w:hAnsi="Calibri" w:cs="Calibri"/>
        </w:rPr>
        <w:t xml:space="preserve">the length of the sole of their ski boot, </w:t>
      </w:r>
      <w:r>
        <w:rPr>
          <w:rFonts w:ascii="Calibri" w:hAnsi="Calibri" w:cs="Calibri"/>
        </w:rPr>
        <w:t xml:space="preserve">as well as their skill level on a scale of 1-3. 1 being a beginner, 3 being an expert. </w:t>
      </w:r>
    </w:p>
    <w:p w14:paraId="4431381A" w14:textId="524B46EA" w:rsidR="00B61485" w:rsidRDefault="004101E6" w:rsidP="00D926EE">
      <w:pPr>
        <w:rPr>
          <w:rFonts w:ascii="Calibri" w:hAnsi="Calibri" w:cs="Calibri"/>
        </w:rPr>
      </w:pPr>
      <w:r>
        <w:rPr>
          <w:rFonts w:ascii="Calibri" w:hAnsi="Calibri" w:cs="Calibri"/>
        </w:rPr>
        <w:t xml:space="preserve">The next step is going to be to create an array for each </w:t>
      </w:r>
      <w:r w:rsidR="00C739F2">
        <w:rPr>
          <w:rFonts w:ascii="Calibri" w:hAnsi="Calibri" w:cs="Calibri"/>
        </w:rPr>
        <w:t xml:space="preserve">variable to be selected from. Our first </w:t>
      </w:r>
      <w:r w:rsidR="00B5627C">
        <w:rPr>
          <w:rFonts w:ascii="Calibri" w:hAnsi="Calibri" w:cs="Calibri"/>
        </w:rPr>
        <w:t xml:space="preserve">set of </w:t>
      </w:r>
      <w:proofErr w:type="gramStart"/>
      <w:r w:rsidR="00C739F2">
        <w:rPr>
          <w:rFonts w:ascii="Calibri" w:hAnsi="Calibri" w:cs="Calibri"/>
        </w:rPr>
        <w:t>array</w:t>
      </w:r>
      <w:r w:rsidR="00B5627C">
        <w:rPr>
          <w:rFonts w:ascii="Calibri" w:hAnsi="Calibri" w:cs="Calibri"/>
        </w:rPr>
        <w:t>’s</w:t>
      </w:r>
      <w:proofErr w:type="gramEnd"/>
      <w:r w:rsidR="00C739F2">
        <w:rPr>
          <w:rFonts w:ascii="Calibri" w:hAnsi="Calibri" w:cs="Calibri"/>
        </w:rPr>
        <w:t xml:space="preserve"> will be the boot</w:t>
      </w:r>
      <w:r w:rsidR="00B5627C">
        <w:rPr>
          <w:rFonts w:ascii="Calibri" w:hAnsi="Calibri" w:cs="Calibri"/>
        </w:rPr>
        <w:t xml:space="preserve"> s</w:t>
      </w:r>
      <w:r w:rsidR="00C739F2">
        <w:rPr>
          <w:rFonts w:ascii="Calibri" w:hAnsi="Calibri" w:cs="Calibri"/>
        </w:rPr>
        <w:t>ole array</w:t>
      </w:r>
      <w:r w:rsidR="00B5627C">
        <w:rPr>
          <w:rFonts w:ascii="Calibri" w:hAnsi="Calibri" w:cs="Calibri"/>
        </w:rPr>
        <w:t>s</w:t>
      </w:r>
      <w:r w:rsidR="00C739F2">
        <w:rPr>
          <w:rFonts w:ascii="Calibri" w:hAnsi="Calibri" w:cs="Calibri"/>
        </w:rPr>
        <w:t>,</w:t>
      </w:r>
      <w:r w:rsidR="00B5627C">
        <w:rPr>
          <w:rFonts w:ascii="Calibri" w:hAnsi="Calibri" w:cs="Calibri"/>
        </w:rPr>
        <w:t xml:space="preserve"> a total of 6 arrays that will make up the body of our “DIN chart”. The</w:t>
      </w:r>
      <w:r w:rsidR="00C739F2">
        <w:rPr>
          <w:rFonts w:ascii="Calibri" w:hAnsi="Calibri" w:cs="Calibri"/>
        </w:rPr>
        <w:t xml:space="preserve"> elements</w:t>
      </w:r>
      <w:r w:rsidR="00B5627C">
        <w:rPr>
          <w:rFonts w:ascii="Calibri" w:hAnsi="Calibri" w:cs="Calibri"/>
        </w:rPr>
        <w:t xml:space="preserve"> of each bootSole array</w:t>
      </w:r>
      <w:r w:rsidR="00C739F2">
        <w:rPr>
          <w:rFonts w:ascii="Calibri" w:hAnsi="Calibri" w:cs="Calibri"/>
        </w:rPr>
        <w:t xml:space="preserve"> will be </w:t>
      </w:r>
      <w:r w:rsidR="00B5627C">
        <w:rPr>
          <w:rFonts w:ascii="Calibri" w:hAnsi="Calibri" w:cs="Calibri"/>
        </w:rPr>
        <w:t xml:space="preserve">our DIN values ranging from smallest(loosest) to highest(tightest). The </w:t>
      </w:r>
      <w:r w:rsidR="00C739F2">
        <w:rPr>
          <w:rFonts w:ascii="Calibri" w:hAnsi="Calibri" w:cs="Calibri"/>
        </w:rPr>
        <w:t xml:space="preserve">ranges of boot sole lengths </w:t>
      </w:r>
      <w:r w:rsidR="00B5627C">
        <w:rPr>
          <w:rFonts w:ascii="Calibri" w:hAnsi="Calibri" w:cs="Calibri"/>
        </w:rPr>
        <w:t>will be sourced from a</w:t>
      </w:r>
      <w:r w:rsidR="00C739F2">
        <w:rPr>
          <w:rFonts w:ascii="Calibri" w:hAnsi="Calibri" w:cs="Calibri"/>
        </w:rPr>
        <w:t xml:space="preserve"> common DIN adjustment chart</w:t>
      </w:r>
      <w:r w:rsidR="00B4247F">
        <w:rPr>
          <w:rFonts w:ascii="Calibri" w:hAnsi="Calibri" w:cs="Calibri"/>
        </w:rPr>
        <w:t>, which is generally standard throughout the industry</w:t>
      </w:r>
      <w:r w:rsidR="00C739F2">
        <w:rPr>
          <w:rFonts w:ascii="Calibri" w:hAnsi="Calibri" w:cs="Calibri"/>
        </w:rPr>
        <w:t xml:space="preserve">. The next array will be the </w:t>
      </w:r>
      <w:r w:rsidR="00B61485">
        <w:rPr>
          <w:rFonts w:ascii="Calibri" w:hAnsi="Calibri" w:cs="Calibri"/>
        </w:rPr>
        <w:t>skierW</w:t>
      </w:r>
      <w:r w:rsidR="00C739F2">
        <w:rPr>
          <w:rFonts w:ascii="Calibri" w:hAnsi="Calibri" w:cs="Calibri"/>
        </w:rPr>
        <w:t xml:space="preserve">eight array, which will include weight ranges in roughly 10lb increments. </w:t>
      </w:r>
      <w:r w:rsidR="00B61485">
        <w:rPr>
          <w:rFonts w:ascii="Calibri" w:hAnsi="Calibri" w:cs="Calibri"/>
        </w:rPr>
        <w:t>Last</w:t>
      </w:r>
      <w:r w:rsidR="00C739F2">
        <w:rPr>
          <w:rFonts w:ascii="Calibri" w:hAnsi="Calibri" w:cs="Calibri"/>
        </w:rPr>
        <w:t xml:space="preserve"> is the </w:t>
      </w:r>
      <w:r w:rsidR="00B61485">
        <w:rPr>
          <w:rFonts w:ascii="Calibri" w:hAnsi="Calibri" w:cs="Calibri"/>
        </w:rPr>
        <w:t>skierH</w:t>
      </w:r>
      <w:r w:rsidR="00C739F2">
        <w:rPr>
          <w:rFonts w:ascii="Calibri" w:hAnsi="Calibri" w:cs="Calibri"/>
        </w:rPr>
        <w:t xml:space="preserve">eight array, </w:t>
      </w:r>
      <w:proofErr w:type="gramStart"/>
      <w:r w:rsidR="00C739F2">
        <w:rPr>
          <w:rFonts w:ascii="Calibri" w:hAnsi="Calibri" w:cs="Calibri"/>
        </w:rPr>
        <w:t>similar to</w:t>
      </w:r>
      <w:proofErr w:type="gramEnd"/>
      <w:r w:rsidR="00C739F2">
        <w:rPr>
          <w:rFonts w:ascii="Calibri" w:hAnsi="Calibri" w:cs="Calibri"/>
        </w:rPr>
        <w:t xml:space="preserve"> the weight array</w:t>
      </w:r>
      <w:r w:rsidR="00B61485">
        <w:rPr>
          <w:rFonts w:ascii="Calibri" w:hAnsi="Calibri" w:cs="Calibri"/>
        </w:rPr>
        <w:t xml:space="preserve">. The variable for the </w:t>
      </w:r>
      <w:proofErr w:type="gramStart"/>
      <w:r w:rsidR="00B61485">
        <w:rPr>
          <w:rFonts w:ascii="Calibri" w:hAnsi="Calibri" w:cs="Calibri"/>
        </w:rPr>
        <w:t>riders</w:t>
      </w:r>
      <w:proofErr w:type="gramEnd"/>
      <w:r w:rsidR="00B61485">
        <w:rPr>
          <w:rFonts w:ascii="Calibri" w:hAnsi="Calibri" w:cs="Calibri"/>
        </w:rPr>
        <w:t xml:space="preserve"> skill level can be input using an integer.</w:t>
      </w:r>
    </w:p>
    <w:p w14:paraId="09BABBED" w14:textId="140E62EC" w:rsidR="004101E6" w:rsidRDefault="008E10C1" w:rsidP="00D926EE">
      <w:pPr>
        <w:rPr>
          <w:rFonts w:ascii="Calibri" w:hAnsi="Calibri" w:cs="Calibri"/>
        </w:rPr>
      </w:pPr>
      <w:r>
        <w:rPr>
          <w:rFonts w:ascii="Calibri" w:hAnsi="Calibri" w:cs="Calibri"/>
        </w:rPr>
        <w:lastRenderedPageBreak/>
        <w:t xml:space="preserve">To begin our </w:t>
      </w:r>
      <w:proofErr w:type="gramStart"/>
      <w:r>
        <w:rPr>
          <w:rFonts w:ascii="Calibri" w:hAnsi="Calibri" w:cs="Calibri"/>
        </w:rPr>
        <w:t>calculation</w:t>
      </w:r>
      <w:proofErr w:type="gramEnd"/>
      <w:r>
        <w:rPr>
          <w:rFonts w:ascii="Calibri" w:hAnsi="Calibri" w:cs="Calibri"/>
        </w:rPr>
        <w:t xml:space="preserve"> we reference both the weight and height values that are input by the skier. Each will have an index value within their corresponding arrays. Whichever index value is lowest is chosen to be our reference value. This is because on a typical DIN chart, between the weight and height variables, you would use the value highest up on the </w:t>
      </w:r>
      <w:proofErr w:type="gramStart"/>
      <w:r>
        <w:rPr>
          <w:rFonts w:ascii="Calibri" w:hAnsi="Calibri" w:cs="Calibri"/>
        </w:rPr>
        <w:t>chart(</w:t>
      </w:r>
      <w:proofErr w:type="gramEnd"/>
      <w:r>
        <w:rPr>
          <w:rFonts w:ascii="Calibri" w:hAnsi="Calibri" w:cs="Calibri"/>
        </w:rPr>
        <w:t xml:space="preserve">the value with the lowest index value) as your reference variable </w:t>
      </w:r>
      <w:r w:rsidR="00144059">
        <w:rPr>
          <w:rFonts w:ascii="Calibri" w:hAnsi="Calibri" w:cs="Calibri"/>
        </w:rPr>
        <w:t xml:space="preserve">to compare to the variable referencing the skiers boot sole. If the skier is 175lbs and 5’9” tall we will be using the height variable as our reference. This is because </w:t>
      </w:r>
      <w:r w:rsidR="008F6333">
        <w:rPr>
          <w:rFonts w:ascii="Calibri" w:hAnsi="Calibri" w:cs="Calibri"/>
        </w:rPr>
        <w:t xml:space="preserve">on our DIN chart, </w:t>
      </w:r>
      <w:r w:rsidR="00144059">
        <w:rPr>
          <w:rFonts w:ascii="Calibri" w:hAnsi="Calibri" w:cs="Calibri"/>
        </w:rPr>
        <w:t>the index value of the height range containing 5’9” is smaller than the index value of the weight range containing 175lbs</w:t>
      </w:r>
      <w:r w:rsidR="008F6333">
        <w:rPr>
          <w:rFonts w:ascii="Calibri" w:hAnsi="Calibri" w:cs="Calibri"/>
        </w:rPr>
        <w:t xml:space="preserve">. Once we have this </w:t>
      </w:r>
      <w:proofErr w:type="gramStart"/>
      <w:r w:rsidR="008F6333">
        <w:rPr>
          <w:rFonts w:ascii="Calibri" w:hAnsi="Calibri" w:cs="Calibri"/>
        </w:rPr>
        <w:t>value</w:t>
      </w:r>
      <w:proofErr w:type="gramEnd"/>
      <w:r w:rsidR="008F6333">
        <w:rPr>
          <w:rFonts w:ascii="Calibri" w:hAnsi="Calibri" w:cs="Calibri"/>
        </w:rPr>
        <w:t xml:space="preserve"> we simply reference the index value of the bootSole array that corresponds to the index value of the height array, in this example, to find our initial DIN value. We are not done </w:t>
      </w:r>
      <w:proofErr w:type="gramStart"/>
      <w:r w:rsidR="008F6333">
        <w:rPr>
          <w:rFonts w:ascii="Calibri" w:hAnsi="Calibri" w:cs="Calibri"/>
        </w:rPr>
        <w:t>yet</w:t>
      </w:r>
      <w:proofErr w:type="gramEnd"/>
      <w:r w:rsidR="008F6333">
        <w:rPr>
          <w:rFonts w:ascii="Calibri" w:hAnsi="Calibri" w:cs="Calibri"/>
        </w:rPr>
        <w:t xml:space="preserve"> however. Lastly, we will bring the skill level variable into the calculation. If the </w:t>
      </w:r>
      <w:proofErr w:type="gramStart"/>
      <w:r w:rsidR="008F6333">
        <w:rPr>
          <w:rFonts w:ascii="Calibri" w:hAnsi="Calibri" w:cs="Calibri"/>
        </w:rPr>
        <w:t>skiers</w:t>
      </w:r>
      <w:proofErr w:type="gramEnd"/>
      <w:r w:rsidR="008F6333">
        <w:rPr>
          <w:rFonts w:ascii="Calibri" w:hAnsi="Calibri" w:cs="Calibri"/>
        </w:rPr>
        <w:t xml:space="preserve"> skill level is 1, we use the value we </w:t>
      </w:r>
      <w:r w:rsidR="00CE4CF1">
        <w:rPr>
          <w:rFonts w:ascii="Calibri" w:hAnsi="Calibri" w:cs="Calibri"/>
        </w:rPr>
        <w:t xml:space="preserve">already found. If the skill level is 2, we have to move to the next highest bootSole array, and if the skill level is </w:t>
      </w:r>
      <w:proofErr w:type="gramStart"/>
      <w:r w:rsidR="00CE4CF1">
        <w:rPr>
          <w:rFonts w:ascii="Calibri" w:hAnsi="Calibri" w:cs="Calibri"/>
        </w:rPr>
        <w:t>3</w:t>
      </w:r>
      <w:proofErr w:type="gramEnd"/>
      <w:r w:rsidR="00CE4CF1">
        <w:rPr>
          <w:rFonts w:ascii="Calibri" w:hAnsi="Calibri" w:cs="Calibri"/>
        </w:rPr>
        <w:t xml:space="preserve"> we move up 2 moot sole length arrays to ensure the nidings will be tighter fitting on skiers who are more aggressive. </w:t>
      </w:r>
    </w:p>
    <w:p w14:paraId="06F5A6DE" w14:textId="3DBA9D06" w:rsidR="00CE4CF1" w:rsidRDefault="00CE4CF1" w:rsidP="00D926EE">
      <w:pPr>
        <w:rPr>
          <w:rFonts w:ascii="Calibri" w:hAnsi="Calibri" w:cs="Calibri"/>
        </w:rPr>
      </w:pPr>
      <w:proofErr w:type="gramStart"/>
      <w:r>
        <w:rPr>
          <w:rFonts w:ascii="Calibri" w:hAnsi="Calibri" w:cs="Calibri"/>
        </w:rPr>
        <w:t>So</w:t>
      </w:r>
      <w:proofErr w:type="gramEnd"/>
      <w:r>
        <w:rPr>
          <w:rFonts w:ascii="Calibri" w:hAnsi="Calibri" w:cs="Calibri"/>
        </w:rPr>
        <w:t xml:space="preserve"> with that said, the pseudo-code for this application would look something like this:</w:t>
      </w:r>
    </w:p>
    <w:p w14:paraId="3B26BB3C" w14:textId="57E9AE48" w:rsidR="00CE4CF1" w:rsidRDefault="00CE4CF1" w:rsidP="00D926EE">
      <w:pPr>
        <w:rPr>
          <w:rFonts w:ascii="Calibri" w:hAnsi="Calibri" w:cs="Calibri"/>
        </w:rPr>
      </w:pPr>
    </w:p>
    <w:p w14:paraId="55EABE07" w14:textId="77777777" w:rsidR="00DE75B1" w:rsidRPr="00DE75B1" w:rsidRDefault="00DE75B1" w:rsidP="00DE75B1">
      <w:pPr>
        <w:rPr>
          <w:rFonts w:ascii="Calibri" w:hAnsi="Calibri" w:cs="Calibri"/>
        </w:rPr>
      </w:pPr>
    </w:p>
    <w:p w14:paraId="2988F1A1" w14:textId="77777777" w:rsidR="00DE75B1" w:rsidRPr="00DE75B1" w:rsidRDefault="00DE75B1" w:rsidP="00DE75B1">
      <w:pPr>
        <w:rPr>
          <w:rFonts w:ascii="Calibri" w:hAnsi="Calibri" w:cs="Calibri"/>
        </w:rPr>
      </w:pPr>
    </w:p>
    <w:p w14:paraId="05AA7439" w14:textId="77777777" w:rsidR="00DE75B1" w:rsidRPr="00DE75B1" w:rsidRDefault="00DE75B1" w:rsidP="00DE75B1">
      <w:pPr>
        <w:rPr>
          <w:rFonts w:ascii="Calibri" w:hAnsi="Calibri" w:cs="Calibri"/>
        </w:rPr>
      </w:pPr>
      <w:r w:rsidRPr="00DE75B1">
        <w:rPr>
          <w:rFonts w:ascii="Calibri" w:hAnsi="Calibri" w:cs="Calibri"/>
        </w:rPr>
        <w:t xml:space="preserve">var weight = user </w:t>
      </w:r>
      <w:proofErr w:type="gramStart"/>
      <w:r w:rsidRPr="00DE75B1">
        <w:rPr>
          <w:rFonts w:ascii="Calibri" w:hAnsi="Calibri" w:cs="Calibri"/>
        </w:rPr>
        <w:t>input;</w:t>
      </w:r>
      <w:proofErr w:type="gramEnd"/>
    </w:p>
    <w:p w14:paraId="7739742A" w14:textId="77777777" w:rsidR="00DE75B1" w:rsidRPr="00DE75B1" w:rsidRDefault="00DE75B1" w:rsidP="00DE75B1">
      <w:pPr>
        <w:rPr>
          <w:rFonts w:ascii="Calibri" w:hAnsi="Calibri" w:cs="Calibri"/>
        </w:rPr>
      </w:pPr>
      <w:r w:rsidRPr="00DE75B1">
        <w:rPr>
          <w:rFonts w:ascii="Calibri" w:hAnsi="Calibri" w:cs="Calibri"/>
        </w:rPr>
        <w:t xml:space="preserve">var height = user </w:t>
      </w:r>
      <w:proofErr w:type="gramStart"/>
      <w:r w:rsidRPr="00DE75B1">
        <w:rPr>
          <w:rFonts w:ascii="Calibri" w:hAnsi="Calibri" w:cs="Calibri"/>
        </w:rPr>
        <w:t>input;</w:t>
      </w:r>
      <w:proofErr w:type="gramEnd"/>
    </w:p>
    <w:p w14:paraId="722A57B5" w14:textId="77777777" w:rsidR="00DE75B1" w:rsidRPr="00DE75B1" w:rsidRDefault="00DE75B1" w:rsidP="00DE75B1">
      <w:pPr>
        <w:rPr>
          <w:rFonts w:ascii="Calibri" w:hAnsi="Calibri" w:cs="Calibri"/>
        </w:rPr>
      </w:pPr>
      <w:r w:rsidRPr="00DE75B1">
        <w:rPr>
          <w:rFonts w:ascii="Calibri" w:hAnsi="Calibri" w:cs="Calibri"/>
        </w:rPr>
        <w:t xml:space="preserve">bootSole = user </w:t>
      </w:r>
      <w:proofErr w:type="gramStart"/>
      <w:r w:rsidRPr="00DE75B1">
        <w:rPr>
          <w:rFonts w:ascii="Calibri" w:hAnsi="Calibri" w:cs="Calibri"/>
        </w:rPr>
        <w:t>input;</w:t>
      </w:r>
      <w:proofErr w:type="gramEnd"/>
    </w:p>
    <w:p w14:paraId="5D739CAF" w14:textId="77777777" w:rsidR="00DE75B1" w:rsidRPr="00DE75B1" w:rsidRDefault="00DE75B1" w:rsidP="00DE75B1">
      <w:pPr>
        <w:rPr>
          <w:rFonts w:ascii="Calibri" w:hAnsi="Calibri" w:cs="Calibri"/>
        </w:rPr>
      </w:pPr>
      <w:r w:rsidRPr="00DE75B1">
        <w:rPr>
          <w:rFonts w:ascii="Calibri" w:hAnsi="Calibri" w:cs="Calibri"/>
        </w:rPr>
        <w:lastRenderedPageBreak/>
        <w:t xml:space="preserve">skill level = 1 || 2 || </w:t>
      </w:r>
      <w:proofErr w:type="gramStart"/>
      <w:r w:rsidRPr="00DE75B1">
        <w:rPr>
          <w:rFonts w:ascii="Calibri" w:hAnsi="Calibri" w:cs="Calibri"/>
        </w:rPr>
        <w:t>3;</w:t>
      </w:r>
      <w:proofErr w:type="gramEnd"/>
    </w:p>
    <w:p w14:paraId="374ECF00" w14:textId="77777777" w:rsidR="00DE75B1" w:rsidRPr="00DE75B1" w:rsidRDefault="00DE75B1" w:rsidP="00DE75B1">
      <w:pPr>
        <w:rPr>
          <w:rFonts w:ascii="Calibri" w:hAnsi="Calibri" w:cs="Calibri"/>
        </w:rPr>
      </w:pPr>
    </w:p>
    <w:p w14:paraId="6567FC47" w14:textId="77777777" w:rsidR="00DE75B1" w:rsidRPr="00DE75B1" w:rsidRDefault="00DE75B1" w:rsidP="00DE75B1">
      <w:pPr>
        <w:rPr>
          <w:rFonts w:ascii="Calibri" w:hAnsi="Calibri" w:cs="Calibri"/>
        </w:rPr>
      </w:pPr>
      <w:proofErr w:type="gramStart"/>
      <w:r w:rsidRPr="00DE75B1">
        <w:rPr>
          <w:rFonts w:ascii="Calibri" w:hAnsi="Calibri" w:cs="Calibri"/>
        </w:rPr>
        <w:t>weightArray[</w:t>
      </w:r>
      <w:proofErr w:type="gramEnd"/>
      <w:r w:rsidRPr="00DE75B1">
        <w:rPr>
          <w:rFonts w:ascii="Calibri" w:hAnsi="Calibri" w:cs="Calibri"/>
        </w:rPr>
        <w:t>] = {a range of weights}</w:t>
      </w:r>
    </w:p>
    <w:p w14:paraId="6146225B" w14:textId="77777777" w:rsidR="00DE75B1" w:rsidRPr="00DE75B1" w:rsidRDefault="00DE75B1" w:rsidP="00DE75B1">
      <w:pPr>
        <w:rPr>
          <w:rFonts w:ascii="Calibri" w:hAnsi="Calibri" w:cs="Calibri"/>
        </w:rPr>
      </w:pPr>
      <w:proofErr w:type="gramStart"/>
      <w:r w:rsidRPr="00DE75B1">
        <w:rPr>
          <w:rFonts w:ascii="Calibri" w:hAnsi="Calibri" w:cs="Calibri"/>
        </w:rPr>
        <w:t>heightArray[</w:t>
      </w:r>
      <w:proofErr w:type="gramEnd"/>
      <w:r w:rsidRPr="00DE75B1">
        <w:rPr>
          <w:rFonts w:ascii="Calibri" w:hAnsi="Calibri" w:cs="Calibri"/>
        </w:rPr>
        <w:t>] = {a range of heights}</w:t>
      </w:r>
    </w:p>
    <w:p w14:paraId="5AA0F2D8" w14:textId="77777777" w:rsidR="00DE75B1" w:rsidRPr="00DE75B1" w:rsidRDefault="00DE75B1" w:rsidP="00DE75B1">
      <w:pPr>
        <w:rPr>
          <w:rFonts w:ascii="Calibri" w:hAnsi="Calibri" w:cs="Calibri"/>
        </w:rPr>
      </w:pPr>
    </w:p>
    <w:p w14:paraId="6B9136FC" w14:textId="77777777" w:rsidR="00DE75B1" w:rsidRPr="00DE75B1" w:rsidRDefault="00DE75B1" w:rsidP="00DE75B1">
      <w:pPr>
        <w:rPr>
          <w:rFonts w:ascii="Calibri" w:hAnsi="Calibri" w:cs="Calibri"/>
        </w:rPr>
      </w:pPr>
      <w:r w:rsidRPr="00DE75B1">
        <w:rPr>
          <w:rFonts w:ascii="Calibri" w:hAnsi="Calibri" w:cs="Calibri"/>
        </w:rPr>
        <w:t>#bootSole Arrays</w:t>
      </w:r>
    </w:p>
    <w:p w14:paraId="3CF75EAD" w14:textId="77777777" w:rsidR="00DE75B1" w:rsidRPr="00DE75B1" w:rsidRDefault="00DE75B1" w:rsidP="00DE75B1">
      <w:pPr>
        <w:rPr>
          <w:rFonts w:ascii="Calibri" w:hAnsi="Calibri" w:cs="Calibri"/>
        </w:rPr>
      </w:pPr>
      <w:r w:rsidRPr="00DE75B1">
        <w:rPr>
          <w:rFonts w:ascii="Calibri" w:hAnsi="Calibri" w:cs="Calibri"/>
        </w:rPr>
        <w:t>lt250</w:t>
      </w:r>
      <w:proofErr w:type="gramStart"/>
      <w:r w:rsidRPr="00DE75B1">
        <w:rPr>
          <w:rFonts w:ascii="Calibri" w:hAnsi="Calibri" w:cs="Calibri"/>
        </w:rPr>
        <w:t>mm[</w:t>
      </w:r>
      <w:proofErr w:type="gramEnd"/>
      <w:r w:rsidRPr="00DE75B1">
        <w:rPr>
          <w:rFonts w:ascii="Calibri" w:hAnsi="Calibri" w:cs="Calibri"/>
        </w:rPr>
        <w:t>] = {an array of din values}</w:t>
      </w:r>
    </w:p>
    <w:p w14:paraId="78F7F9DF" w14:textId="77777777" w:rsidR="00DE75B1" w:rsidRPr="00DE75B1" w:rsidRDefault="00DE75B1" w:rsidP="00DE75B1">
      <w:pPr>
        <w:rPr>
          <w:rFonts w:ascii="Calibri" w:hAnsi="Calibri" w:cs="Calibri"/>
        </w:rPr>
      </w:pPr>
      <w:r w:rsidRPr="00DE75B1">
        <w:rPr>
          <w:rFonts w:ascii="Calibri" w:hAnsi="Calibri" w:cs="Calibri"/>
        </w:rPr>
        <w:t>251-270</w:t>
      </w:r>
      <w:proofErr w:type="gramStart"/>
      <w:r w:rsidRPr="00DE75B1">
        <w:rPr>
          <w:rFonts w:ascii="Calibri" w:hAnsi="Calibri" w:cs="Calibri"/>
        </w:rPr>
        <w:t>mm[</w:t>
      </w:r>
      <w:proofErr w:type="gramEnd"/>
      <w:r w:rsidRPr="00DE75B1">
        <w:rPr>
          <w:rFonts w:ascii="Calibri" w:hAnsi="Calibri" w:cs="Calibri"/>
        </w:rPr>
        <w:t>] = {an array of din values}</w:t>
      </w:r>
    </w:p>
    <w:p w14:paraId="5C39D6D9" w14:textId="77777777" w:rsidR="00DE75B1" w:rsidRPr="00DE75B1" w:rsidRDefault="00DE75B1" w:rsidP="00DE75B1">
      <w:pPr>
        <w:rPr>
          <w:rFonts w:ascii="Calibri" w:hAnsi="Calibri" w:cs="Calibri"/>
        </w:rPr>
      </w:pPr>
      <w:r w:rsidRPr="00DE75B1">
        <w:rPr>
          <w:rFonts w:ascii="Calibri" w:hAnsi="Calibri" w:cs="Calibri"/>
        </w:rPr>
        <w:t>271-290</w:t>
      </w:r>
      <w:proofErr w:type="gramStart"/>
      <w:r w:rsidRPr="00DE75B1">
        <w:rPr>
          <w:rFonts w:ascii="Calibri" w:hAnsi="Calibri" w:cs="Calibri"/>
        </w:rPr>
        <w:t>mm[</w:t>
      </w:r>
      <w:proofErr w:type="gramEnd"/>
      <w:r w:rsidRPr="00DE75B1">
        <w:rPr>
          <w:rFonts w:ascii="Calibri" w:hAnsi="Calibri" w:cs="Calibri"/>
        </w:rPr>
        <w:t>] = {an array of din values}</w:t>
      </w:r>
    </w:p>
    <w:p w14:paraId="31F41FF8" w14:textId="77777777" w:rsidR="00DE75B1" w:rsidRPr="00DE75B1" w:rsidRDefault="00DE75B1" w:rsidP="00DE75B1">
      <w:pPr>
        <w:rPr>
          <w:rFonts w:ascii="Calibri" w:hAnsi="Calibri" w:cs="Calibri"/>
        </w:rPr>
      </w:pPr>
      <w:r w:rsidRPr="00DE75B1">
        <w:rPr>
          <w:rFonts w:ascii="Calibri" w:hAnsi="Calibri" w:cs="Calibri"/>
        </w:rPr>
        <w:t>291-310</w:t>
      </w:r>
      <w:proofErr w:type="gramStart"/>
      <w:r w:rsidRPr="00DE75B1">
        <w:rPr>
          <w:rFonts w:ascii="Calibri" w:hAnsi="Calibri" w:cs="Calibri"/>
        </w:rPr>
        <w:t>mm[</w:t>
      </w:r>
      <w:proofErr w:type="gramEnd"/>
      <w:r w:rsidRPr="00DE75B1">
        <w:rPr>
          <w:rFonts w:ascii="Calibri" w:hAnsi="Calibri" w:cs="Calibri"/>
        </w:rPr>
        <w:t>] = {an array of din values}</w:t>
      </w:r>
    </w:p>
    <w:p w14:paraId="7D7B3E76" w14:textId="77777777" w:rsidR="00DE75B1" w:rsidRPr="00DE75B1" w:rsidRDefault="00DE75B1" w:rsidP="00DE75B1">
      <w:pPr>
        <w:rPr>
          <w:rFonts w:ascii="Calibri" w:hAnsi="Calibri" w:cs="Calibri"/>
        </w:rPr>
      </w:pPr>
      <w:r w:rsidRPr="00DE75B1">
        <w:rPr>
          <w:rFonts w:ascii="Calibri" w:hAnsi="Calibri" w:cs="Calibri"/>
        </w:rPr>
        <w:t>311-330</w:t>
      </w:r>
      <w:proofErr w:type="gramStart"/>
      <w:r w:rsidRPr="00DE75B1">
        <w:rPr>
          <w:rFonts w:ascii="Calibri" w:hAnsi="Calibri" w:cs="Calibri"/>
        </w:rPr>
        <w:t>mm[</w:t>
      </w:r>
      <w:proofErr w:type="gramEnd"/>
      <w:r w:rsidRPr="00DE75B1">
        <w:rPr>
          <w:rFonts w:ascii="Calibri" w:hAnsi="Calibri" w:cs="Calibri"/>
        </w:rPr>
        <w:t>] = {an array of din values}</w:t>
      </w:r>
    </w:p>
    <w:p w14:paraId="7C183F1B" w14:textId="77777777" w:rsidR="00DE75B1" w:rsidRPr="00DE75B1" w:rsidRDefault="00DE75B1" w:rsidP="00DE75B1">
      <w:pPr>
        <w:rPr>
          <w:rFonts w:ascii="Calibri" w:hAnsi="Calibri" w:cs="Calibri"/>
        </w:rPr>
      </w:pPr>
      <w:r w:rsidRPr="00DE75B1">
        <w:rPr>
          <w:rFonts w:ascii="Calibri" w:hAnsi="Calibri" w:cs="Calibri"/>
        </w:rPr>
        <w:t>gt331</w:t>
      </w:r>
      <w:proofErr w:type="gramStart"/>
      <w:r w:rsidRPr="00DE75B1">
        <w:rPr>
          <w:rFonts w:ascii="Calibri" w:hAnsi="Calibri" w:cs="Calibri"/>
        </w:rPr>
        <w:t>mm[</w:t>
      </w:r>
      <w:proofErr w:type="gramEnd"/>
      <w:r w:rsidRPr="00DE75B1">
        <w:rPr>
          <w:rFonts w:ascii="Calibri" w:hAnsi="Calibri" w:cs="Calibri"/>
        </w:rPr>
        <w:t>] = {an array of din values}</w:t>
      </w:r>
    </w:p>
    <w:p w14:paraId="4939F3F5" w14:textId="77777777" w:rsidR="00DE75B1" w:rsidRPr="00DE75B1" w:rsidRDefault="00DE75B1" w:rsidP="00DE75B1">
      <w:pPr>
        <w:rPr>
          <w:rFonts w:ascii="Calibri" w:hAnsi="Calibri" w:cs="Calibri"/>
        </w:rPr>
      </w:pPr>
    </w:p>
    <w:p w14:paraId="4F50CF4D" w14:textId="77777777" w:rsidR="00DE75B1" w:rsidRPr="00DE75B1" w:rsidRDefault="00DE75B1" w:rsidP="00DE75B1">
      <w:pPr>
        <w:rPr>
          <w:rFonts w:ascii="Calibri" w:hAnsi="Calibri" w:cs="Calibri"/>
        </w:rPr>
      </w:pPr>
      <w:r w:rsidRPr="00DE75B1">
        <w:rPr>
          <w:rFonts w:ascii="Calibri" w:hAnsi="Calibri" w:cs="Calibri"/>
        </w:rPr>
        <w:t xml:space="preserve">    </w:t>
      </w:r>
    </w:p>
    <w:p w14:paraId="6A2D99E2" w14:textId="77777777" w:rsidR="00DE75B1" w:rsidRPr="00DE75B1" w:rsidRDefault="00DE75B1" w:rsidP="00DE75B1">
      <w:pPr>
        <w:rPr>
          <w:rFonts w:ascii="Calibri" w:hAnsi="Calibri" w:cs="Calibri"/>
        </w:rPr>
      </w:pPr>
    </w:p>
    <w:p w14:paraId="727555EE" w14:textId="77777777" w:rsidR="00DE75B1" w:rsidRPr="00DE75B1" w:rsidRDefault="00DE75B1" w:rsidP="00DE75B1">
      <w:pPr>
        <w:rPr>
          <w:rFonts w:ascii="Calibri" w:hAnsi="Calibri" w:cs="Calibri"/>
        </w:rPr>
      </w:pPr>
      <w:r w:rsidRPr="00DE75B1">
        <w:rPr>
          <w:rFonts w:ascii="Calibri" w:hAnsi="Calibri" w:cs="Calibri"/>
        </w:rPr>
        <w:t>main function {</w:t>
      </w:r>
    </w:p>
    <w:p w14:paraId="1A6E7BB5" w14:textId="77777777" w:rsidR="00DE75B1" w:rsidRPr="00DE75B1" w:rsidRDefault="00DE75B1" w:rsidP="00DE75B1">
      <w:pPr>
        <w:rPr>
          <w:rFonts w:ascii="Calibri" w:hAnsi="Calibri" w:cs="Calibri"/>
        </w:rPr>
      </w:pPr>
    </w:p>
    <w:p w14:paraId="1B8C8621" w14:textId="77777777" w:rsidR="00DE75B1" w:rsidRPr="00DE75B1" w:rsidRDefault="00DE75B1" w:rsidP="00DE75B1">
      <w:pPr>
        <w:rPr>
          <w:rFonts w:ascii="Calibri" w:hAnsi="Calibri" w:cs="Calibri"/>
        </w:rPr>
      </w:pPr>
      <w:r w:rsidRPr="00DE75B1">
        <w:rPr>
          <w:rFonts w:ascii="Calibri" w:hAnsi="Calibri" w:cs="Calibri"/>
        </w:rPr>
        <w:t xml:space="preserve">    switch statement:</w:t>
      </w:r>
    </w:p>
    <w:p w14:paraId="79025C61" w14:textId="77777777" w:rsidR="00DE75B1" w:rsidRPr="00DE75B1" w:rsidRDefault="00DE75B1" w:rsidP="00DE75B1">
      <w:pPr>
        <w:rPr>
          <w:rFonts w:ascii="Calibri" w:hAnsi="Calibri" w:cs="Calibri"/>
        </w:rPr>
      </w:pPr>
      <w:r w:rsidRPr="00DE75B1">
        <w:rPr>
          <w:rFonts w:ascii="Calibri" w:hAnsi="Calibri" w:cs="Calibri"/>
        </w:rPr>
        <w:t xml:space="preserve">        in the case the bootsole is short, </w:t>
      </w:r>
    </w:p>
    <w:p w14:paraId="6A9EDE83" w14:textId="77777777" w:rsidR="00DE75B1" w:rsidRPr="00DE75B1" w:rsidRDefault="00DE75B1" w:rsidP="00DE75B1">
      <w:pPr>
        <w:rPr>
          <w:rFonts w:ascii="Calibri" w:hAnsi="Calibri" w:cs="Calibri"/>
        </w:rPr>
      </w:pPr>
      <w:r w:rsidRPr="00DE75B1">
        <w:rPr>
          <w:rFonts w:ascii="Calibri" w:hAnsi="Calibri" w:cs="Calibri"/>
        </w:rPr>
        <w:t xml:space="preserve">            use the corresponding array</w:t>
      </w:r>
    </w:p>
    <w:p w14:paraId="6BCB295E" w14:textId="77777777" w:rsidR="00DE75B1" w:rsidRPr="00DE75B1" w:rsidRDefault="00DE75B1" w:rsidP="00DE75B1">
      <w:pPr>
        <w:rPr>
          <w:rFonts w:ascii="Calibri" w:hAnsi="Calibri" w:cs="Calibri"/>
        </w:rPr>
      </w:pPr>
      <w:r w:rsidRPr="00DE75B1">
        <w:rPr>
          <w:rFonts w:ascii="Calibri" w:hAnsi="Calibri" w:cs="Calibri"/>
        </w:rPr>
        <w:t xml:space="preserve">        in the case the bootsole is longer, </w:t>
      </w:r>
    </w:p>
    <w:p w14:paraId="6BFEFCEC" w14:textId="77777777" w:rsidR="00DE75B1" w:rsidRPr="00DE75B1" w:rsidRDefault="00DE75B1" w:rsidP="00DE75B1">
      <w:pPr>
        <w:rPr>
          <w:rFonts w:ascii="Calibri" w:hAnsi="Calibri" w:cs="Calibri"/>
        </w:rPr>
      </w:pPr>
      <w:r w:rsidRPr="00DE75B1">
        <w:rPr>
          <w:rFonts w:ascii="Calibri" w:hAnsi="Calibri" w:cs="Calibri"/>
        </w:rPr>
        <w:lastRenderedPageBreak/>
        <w:t xml:space="preserve">            use the corresponding array</w:t>
      </w:r>
    </w:p>
    <w:p w14:paraId="3039DAA7" w14:textId="77777777" w:rsidR="00DE75B1" w:rsidRPr="00DE75B1" w:rsidRDefault="00DE75B1" w:rsidP="00DE75B1">
      <w:pPr>
        <w:rPr>
          <w:rFonts w:ascii="Calibri" w:hAnsi="Calibri" w:cs="Calibri"/>
        </w:rPr>
      </w:pPr>
      <w:r w:rsidRPr="00DE75B1">
        <w:rPr>
          <w:rFonts w:ascii="Calibri" w:hAnsi="Calibri" w:cs="Calibri"/>
        </w:rPr>
        <w:t xml:space="preserve">        in the case the bootsole is even longer, </w:t>
      </w:r>
    </w:p>
    <w:p w14:paraId="36860851" w14:textId="77777777" w:rsidR="00DE75B1" w:rsidRPr="00DE75B1" w:rsidRDefault="00DE75B1" w:rsidP="00DE75B1">
      <w:pPr>
        <w:rPr>
          <w:rFonts w:ascii="Calibri" w:hAnsi="Calibri" w:cs="Calibri"/>
        </w:rPr>
      </w:pPr>
      <w:r w:rsidRPr="00DE75B1">
        <w:rPr>
          <w:rFonts w:ascii="Calibri" w:hAnsi="Calibri" w:cs="Calibri"/>
        </w:rPr>
        <w:t xml:space="preserve">            use the corresponding array</w:t>
      </w:r>
    </w:p>
    <w:p w14:paraId="4EF9E87C" w14:textId="77777777" w:rsidR="00DE75B1" w:rsidRPr="00DE75B1" w:rsidRDefault="00DE75B1" w:rsidP="00DE75B1">
      <w:pPr>
        <w:rPr>
          <w:rFonts w:ascii="Calibri" w:hAnsi="Calibri" w:cs="Calibri"/>
        </w:rPr>
      </w:pPr>
      <w:r w:rsidRPr="00DE75B1">
        <w:rPr>
          <w:rFonts w:ascii="Calibri" w:hAnsi="Calibri" w:cs="Calibri"/>
        </w:rPr>
        <w:t xml:space="preserve">        in the case the bootsole is even longer, </w:t>
      </w:r>
    </w:p>
    <w:p w14:paraId="6458CDD0" w14:textId="77777777" w:rsidR="00DE75B1" w:rsidRPr="00DE75B1" w:rsidRDefault="00DE75B1" w:rsidP="00DE75B1">
      <w:pPr>
        <w:rPr>
          <w:rFonts w:ascii="Calibri" w:hAnsi="Calibri" w:cs="Calibri"/>
        </w:rPr>
      </w:pPr>
      <w:r w:rsidRPr="00DE75B1">
        <w:rPr>
          <w:rFonts w:ascii="Calibri" w:hAnsi="Calibri" w:cs="Calibri"/>
        </w:rPr>
        <w:t xml:space="preserve">            use the corresponding array, etc, </w:t>
      </w:r>
      <w:proofErr w:type="gramStart"/>
      <w:r w:rsidRPr="00DE75B1">
        <w:rPr>
          <w:rFonts w:ascii="Calibri" w:hAnsi="Calibri" w:cs="Calibri"/>
        </w:rPr>
        <w:t>etc..</w:t>
      </w:r>
      <w:proofErr w:type="gramEnd"/>
      <w:r w:rsidRPr="00DE75B1">
        <w:rPr>
          <w:rFonts w:ascii="Calibri" w:hAnsi="Calibri" w:cs="Calibri"/>
        </w:rPr>
        <w:t xml:space="preserve"> </w:t>
      </w:r>
    </w:p>
    <w:p w14:paraId="3DDC8C90" w14:textId="77777777" w:rsidR="00DE75B1" w:rsidRPr="00DE75B1" w:rsidRDefault="00DE75B1" w:rsidP="00DE75B1">
      <w:pPr>
        <w:rPr>
          <w:rFonts w:ascii="Calibri" w:hAnsi="Calibri" w:cs="Calibri"/>
        </w:rPr>
      </w:pPr>
    </w:p>
    <w:p w14:paraId="51094EA6" w14:textId="77777777" w:rsidR="00DE75B1" w:rsidRPr="00DE75B1" w:rsidRDefault="00DE75B1" w:rsidP="00DE75B1">
      <w:pPr>
        <w:rPr>
          <w:rFonts w:ascii="Calibri" w:hAnsi="Calibri" w:cs="Calibri"/>
        </w:rPr>
      </w:pPr>
      <w:r w:rsidRPr="00DE75B1">
        <w:rPr>
          <w:rFonts w:ascii="Calibri" w:hAnsi="Calibri" w:cs="Calibri"/>
        </w:rPr>
        <w:t xml:space="preserve">    return which array we're using</w:t>
      </w:r>
    </w:p>
    <w:p w14:paraId="6D1B0414" w14:textId="77777777" w:rsidR="00DE75B1" w:rsidRPr="00DE75B1" w:rsidRDefault="00DE75B1" w:rsidP="00DE75B1">
      <w:pPr>
        <w:rPr>
          <w:rFonts w:ascii="Calibri" w:hAnsi="Calibri" w:cs="Calibri"/>
        </w:rPr>
      </w:pPr>
    </w:p>
    <w:p w14:paraId="407861EF" w14:textId="77777777" w:rsidR="00DE75B1" w:rsidRPr="00DE75B1" w:rsidRDefault="00DE75B1" w:rsidP="00DE75B1">
      <w:pPr>
        <w:rPr>
          <w:rFonts w:ascii="Calibri" w:hAnsi="Calibri" w:cs="Calibri"/>
        </w:rPr>
      </w:pPr>
      <w:r w:rsidRPr="00DE75B1">
        <w:rPr>
          <w:rFonts w:ascii="Calibri" w:hAnsi="Calibri" w:cs="Calibri"/>
        </w:rPr>
        <w:t xml:space="preserve">    </w:t>
      </w:r>
      <w:proofErr w:type="gramStart"/>
      <w:r w:rsidRPr="00DE75B1">
        <w:rPr>
          <w:rFonts w:ascii="Calibri" w:hAnsi="Calibri" w:cs="Calibri"/>
        </w:rPr>
        <w:t>weightOrHeight(</w:t>
      </w:r>
      <w:proofErr w:type="gramEnd"/>
      <w:r w:rsidRPr="00DE75B1">
        <w:rPr>
          <w:rFonts w:ascii="Calibri" w:hAnsi="Calibri" w:cs="Calibri"/>
        </w:rPr>
        <w:t>) function; #refers to function below)</w:t>
      </w:r>
    </w:p>
    <w:p w14:paraId="6551F29A" w14:textId="77777777" w:rsidR="00DE75B1" w:rsidRPr="00DE75B1" w:rsidRDefault="00DE75B1" w:rsidP="00DE75B1">
      <w:pPr>
        <w:rPr>
          <w:rFonts w:ascii="Calibri" w:hAnsi="Calibri" w:cs="Calibri"/>
        </w:rPr>
      </w:pPr>
    </w:p>
    <w:p w14:paraId="13D4E38D" w14:textId="77777777" w:rsidR="00DE75B1" w:rsidRPr="00DE75B1" w:rsidRDefault="00DE75B1" w:rsidP="00DE75B1">
      <w:pPr>
        <w:rPr>
          <w:rFonts w:ascii="Calibri" w:hAnsi="Calibri" w:cs="Calibri"/>
        </w:rPr>
      </w:pPr>
      <w:r w:rsidRPr="00DE75B1">
        <w:rPr>
          <w:rFonts w:ascii="Calibri" w:hAnsi="Calibri" w:cs="Calibri"/>
        </w:rPr>
        <w:t xml:space="preserve">    use the index value returned by the weightOrHeight function to indicate which DIN element to reference from our bootSole </w:t>
      </w:r>
      <w:proofErr w:type="gramStart"/>
      <w:r w:rsidRPr="00DE75B1">
        <w:rPr>
          <w:rFonts w:ascii="Calibri" w:hAnsi="Calibri" w:cs="Calibri"/>
        </w:rPr>
        <w:t>array;</w:t>
      </w:r>
      <w:proofErr w:type="gramEnd"/>
    </w:p>
    <w:p w14:paraId="692A5763" w14:textId="77777777" w:rsidR="00DE75B1" w:rsidRPr="00DE75B1" w:rsidRDefault="00DE75B1" w:rsidP="00DE75B1">
      <w:pPr>
        <w:rPr>
          <w:rFonts w:ascii="Calibri" w:hAnsi="Calibri" w:cs="Calibri"/>
        </w:rPr>
      </w:pPr>
      <w:r w:rsidRPr="00DE75B1">
        <w:rPr>
          <w:rFonts w:ascii="Calibri" w:hAnsi="Calibri" w:cs="Calibri"/>
        </w:rPr>
        <w:t xml:space="preserve">        return that value from the bootsole </w:t>
      </w:r>
      <w:proofErr w:type="gramStart"/>
      <w:r w:rsidRPr="00DE75B1">
        <w:rPr>
          <w:rFonts w:ascii="Calibri" w:hAnsi="Calibri" w:cs="Calibri"/>
        </w:rPr>
        <w:t>array;</w:t>
      </w:r>
      <w:proofErr w:type="gramEnd"/>
    </w:p>
    <w:p w14:paraId="18674F87" w14:textId="77777777" w:rsidR="00DE75B1" w:rsidRPr="00DE75B1" w:rsidRDefault="00DE75B1" w:rsidP="00DE75B1">
      <w:pPr>
        <w:rPr>
          <w:rFonts w:ascii="Calibri" w:hAnsi="Calibri" w:cs="Calibri"/>
        </w:rPr>
      </w:pPr>
    </w:p>
    <w:p w14:paraId="4E62AA5C" w14:textId="77777777" w:rsidR="00DE75B1" w:rsidRPr="00DE75B1" w:rsidRDefault="00DE75B1" w:rsidP="00DE75B1">
      <w:pPr>
        <w:rPr>
          <w:rFonts w:ascii="Calibri" w:hAnsi="Calibri" w:cs="Calibri"/>
        </w:rPr>
      </w:pPr>
      <w:r w:rsidRPr="00DE75B1">
        <w:rPr>
          <w:rFonts w:ascii="Calibri" w:hAnsi="Calibri" w:cs="Calibri"/>
        </w:rPr>
        <w:t xml:space="preserve">    </w:t>
      </w:r>
      <w:proofErr w:type="gramStart"/>
      <w:r w:rsidRPr="00DE75B1">
        <w:rPr>
          <w:rFonts w:ascii="Calibri" w:hAnsi="Calibri" w:cs="Calibri"/>
        </w:rPr>
        <w:t>skillLevel(</w:t>
      </w:r>
      <w:proofErr w:type="gramEnd"/>
      <w:r w:rsidRPr="00DE75B1">
        <w:rPr>
          <w:rFonts w:ascii="Calibri" w:hAnsi="Calibri" w:cs="Calibri"/>
        </w:rPr>
        <w:t>) function;</w:t>
      </w:r>
    </w:p>
    <w:p w14:paraId="3A2E6DBA" w14:textId="77777777" w:rsidR="00DE75B1" w:rsidRPr="00DE75B1" w:rsidRDefault="00DE75B1" w:rsidP="00DE75B1">
      <w:pPr>
        <w:rPr>
          <w:rFonts w:ascii="Calibri" w:hAnsi="Calibri" w:cs="Calibri"/>
        </w:rPr>
      </w:pPr>
    </w:p>
    <w:p w14:paraId="22345E66" w14:textId="77777777" w:rsidR="00DE75B1" w:rsidRPr="00DE75B1" w:rsidRDefault="00DE75B1" w:rsidP="00DE75B1">
      <w:pPr>
        <w:rPr>
          <w:rFonts w:ascii="Calibri" w:hAnsi="Calibri" w:cs="Calibri"/>
        </w:rPr>
      </w:pPr>
      <w:r w:rsidRPr="00DE75B1">
        <w:rPr>
          <w:rFonts w:ascii="Calibri" w:hAnsi="Calibri" w:cs="Calibri"/>
        </w:rPr>
        <w:t xml:space="preserve">    print the output!!</w:t>
      </w:r>
    </w:p>
    <w:p w14:paraId="4E164320" w14:textId="77777777" w:rsidR="00DE75B1" w:rsidRPr="00DE75B1" w:rsidRDefault="00DE75B1" w:rsidP="00DE75B1">
      <w:pPr>
        <w:rPr>
          <w:rFonts w:ascii="Calibri" w:hAnsi="Calibri" w:cs="Calibri"/>
        </w:rPr>
      </w:pPr>
    </w:p>
    <w:p w14:paraId="4719F4D2" w14:textId="77777777" w:rsidR="00DE75B1" w:rsidRPr="00DE75B1" w:rsidRDefault="00DE75B1" w:rsidP="00DE75B1">
      <w:pPr>
        <w:rPr>
          <w:rFonts w:ascii="Calibri" w:hAnsi="Calibri" w:cs="Calibri"/>
        </w:rPr>
      </w:pPr>
      <w:r w:rsidRPr="00DE75B1">
        <w:rPr>
          <w:rFonts w:ascii="Calibri" w:hAnsi="Calibri" w:cs="Calibri"/>
        </w:rPr>
        <w:t xml:space="preserve">    </w:t>
      </w:r>
    </w:p>
    <w:p w14:paraId="49D20018" w14:textId="77777777" w:rsidR="00DE75B1" w:rsidRPr="00DE75B1" w:rsidRDefault="00DE75B1" w:rsidP="00DE75B1">
      <w:pPr>
        <w:rPr>
          <w:rFonts w:ascii="Calibri" w:hAnsi="Calibri" w:cs="Calibri"/>
        </w:rPr>
      </w:pPr>
      <w:r w:rsidRPr="00DE75B1">
        <w:rPr>
          <w:rFonts w:ascii="Calibri" w:hAnsi="Calibri" w:cs="Calibri"/>
        </w:rPr>
        <w:t>}</w:t>
      </w:r>
    </w:p>
    <w:p w14:paraId="185A7076" w14:textId="77777777" w:rsidR="00DE75B1" w:rsidRPr="00DE75B1" w:rsidRDefault="00DE75B1" w:rsidP="00DE75B1">
      <w:pPr>
        <w:rPr>
          <w:rFonts w:ascii="Calibri" w:hAnsi="Calibri" w:cs="Calibri"/>
        </w:rPr>
      </w:pPr>
    </w:p>
    <w:p w14:paraId="60992D3E" w14:textId="77777777" w:rsidR="00DE75B1" w:rsidRPr="00DE75B1" w:rsidRDefault="00DE75B1" w:rsidP="00DE75B1">
      <w:pPr>
        <w:rPr>
          <w:rFonts w:ascii="Calibri" w:hAnsi="Calibri" w:cs="Calibri"/>
        </w:rPr>
      </w:pPr>
      <w:r w:rsidRPr="00DE75B1">
        <w:rPr>
          <w:rFonts w:ascii="Calibri" w:hAnsi="Calibri" w:cs="Calibri"/>
        </w:rPr>
        <w:lastRenderedPageBreak/>
        <w:t>weightOrHeight function {</w:t>
      </w:r>
    </w:p>
    <w:p w14:paraId="6F697D36" w14:textId="77777777" w:rsidR="00DE75B1" w:rsidRPr="00DE75B1" w:rsidRDefault="00DE75B1" w:rsidP="00DE75B1">
      <w:pPr>
        <w:rPr>
          <w:rFonts w:ascii="Calibri" w:hAnsi="Calibri" w:cs="Calibri"/>
        </w:rPr>
      </w:pPr>
      <w:r w:rsidRPr="00DE75B1">
        <w:rPr>
          <w:rFonts w:ascii="Calibri" w:hAnsi="Calibri" w:cs="Calibri"/>
        </w:rPr>
        <w:t xml:space="preserve">    if the </w:t>
      </w:r>
      <w:proofErr w:type="gramStart"/>
      <w:r w:rsidRPr="00DE75B1">
        <w:rPr>
          <w:rFonts w:ascii="Calibri" w:hAnsi="Calibri" w:cs="Calibri"/>
        </w:rPr>
        <w:t>skiers</w:t>
      </w:r>
      <w:proofErr w:type="gramEnd"/>
      <w:r w:rsidRPr="00DE75B1">
        <w:rPr>
          <w:rFonts w:ascii="Calibri" w:hAnsi="Calibri" w:cs="Calibri"/>
        </w:rPr>
        <w:t xml:space="preserve"> weight is on the chart:</w:t>
      </w:r>
    </w:p>
    <w:p w14:paraId="3CF56AB7" w14:textId="77777777" w:rsidR="00DE75B1" w:rsidRPr="00DE75B1" w:rsidRDefault="00DE75B1" w:rsidP="00DE75B1">
      <w:pPr>
        <w:rPr>
          <w:rFonts w:ascii="Calibri" w:hAnsi="Calibri" w:cs="Calibri"/>
        </w:rPr>
      </w:pPr>
      <w:r w:rsidRPr="00DE75B1">
        <w:rPr>
          <w:rFonts w:ascii="Calibri" w:hAnsi="Calibri" w:cs="Calibri"/>
        </w:rPr>
        <w:t xml:space="preserve">        return the index value of the element which contains </w:t>
      </w:r>
      <w:proofErr w:type="gramStart"/>
      <w:r w:rsidRPr="00DE75B1">
        <w:rPr>
          <w:rFonts w:ascii="Calibri" w:hAnsi="Calibri" w:cs="Calibri"/>
        </w:rPr>
        <w:t>it;</w:t>
      </w:r>
      <w:proofErr w:type="gramEnd"/>
    </w:p>
    <w:p w14:paraId="2E0BD01D" w14:textId="77777777" w:rsidR="00DE75B1" w:rsidRPr="00DE75B1" w:rsidRDefault="00DE75B1" w:rsidP="00DE75B1">
      <w:pPr>
        <w:rPr>
          <w:rFonts w:ascii="Calibri" w:hAnsi="Calibri" w:cs="Calibri"/>
        </w:rPr>
      </w:pPr>
      <w:r w:rsidRPr="00DE75B1">
        <w:rPr>
          <w:rFonts w:ascii="Calibri" w:hAnsi="Calibri" w:cs="Calibri"/>
        </w:rPr>
        <w:t xml:space="preserve">    if the </w:t>
      </w:r>
      <w:proofErr w:type="gramStart"/>
      <w:r w:rsidRPr="00DE75B1">
        <w:rPr>
          <w:rFonts w:ascii="Calibri" w:hAnsi="Calibri" w:cs="Calibri"/>
        </w:rPr>
        <w:t>skiers</w:t>
      </w:r>
      <w:proofErr w:type="gramEnd"/>
      <w:r w:rsidRPr="00DE75B1">
        <w:rPr>
          <w:rFonts w:ascii="Calibri" w:hAnsi="Calibri" w:cs="Calibri"/>
        </w:rPr>
        <w:t xml:space="preserve"> height is on the chart:</w:t>
      </w:r>
    </w:p>
    <w:p w14:paraId="163BB604" w14:textId="77777777" w:rsidR="00DE75B1" w:rsidRPr="00DE75B1" w:rsidRDefault="00DE75B1" w:rsidP="00DE75B1">
      <w:pPr>
        <w:rPr>
          <w:rFonts w:ascii="Calibri" w:hAnsi="Calibri" w:cs="Calibri"/>
        </w:rPr>
      </w:pPr>
      <w:r w:rsidRPr="00DE75B1">
        <w:rPr>
          <w:rFonts w:ascii="Calibri" w:hAnsi="Calibri" w:cs="Calibri"/>
        </w:rPr>
        <w:t xml:space="preserve">        retirn the index value of the element which contains </w:t>
      </w:r>
      <w:proofErr w:type="gramStart"/>
      <w:r w:rsidRPr="00DE75B1">
        <w:rPr>
          <w:rFonts w:ascii="Calibri" w:hAnsi="Calibri" w:cs="Calibri"/>
        </w:rPr>
        <w:t>it;</w:t>
      </w:r>
      <w:proofErr w:type="gramEnd"/>
    </w:p>
    <w:p w14:paraId="0BC263E4" w14:textId="77777777" w:rsidR="00DE75B1" w:rsidRPr="00DE75B1" w:rsidRDefault="00DE75B1" w:rsidP="00DE75B1">
      <w:pPr>
        <w:rPr>
          <w:rFonts w:ascii="Calibri" w:hAnsi="Calibri" w:cs="Calibri"/>
        </w:rPr>
      </w:pPr>
      <w:r w:rsidRPr="00DE75B1">
        <w:rPr>
          <w:rFonts w:ascii="Calibri" w:hAnsi="Calibri" w:cs="Calibri"/>
        </w:rPr>
        <w:t xml:space="preserve">    </w:t>
      </w:r>
    </w:p>
    <w:p w14:paraId="3B7ECA4A" w14:textId="77777777" w:rsidR="00DE75B1" w:rsidRPr="00DE75B1" w:rsidRDefault="00DE75B1" w:rsidP="00DE75B1">
      <w:pPr>
        <w:rPr>
          <w:rFonts w:ascii="Calibri" w:hAnsi="Calibri" w:cs="Calibri"/>
        </w:rPr>
      </w:pPr>
      <w:r w:rsidRPr="00DE75B1">
        <w:rPr>
          <w:rFonts w:ascii="Calibri" w:hAnsi="Calibri" w:cs="Calibri"/>
        </w:rPr>
        <w:t xml:space="preserve">    if weight index is lower than height index:</w:t>
      </w:r>
    </w:p>
    <w:p w14:paraId="0A235606" w14:textId="77777777" w:rsidR="00DE75B1" w:rsidRPr="00DE75B1" w:rsidRDefault="00DE75B1" w:rsidP="00DE75B1">
      <w:pPr>
        <w:rPr>
          <w:rFonts w:ascii="Calibri" w:hAnsi="Calibri" w:cs="Calibri"/>
        </w:rPr>
      </w:pPr>
      <w:r w:rsidRPr="00DE75B1">
        <w:rPr>
          <w:rFonts w:ascii="Calibri" w:hAnsi="Calibri" w:cs="Calibri"/>
        </w:rPr>
        <w:t xml:space="preserve">        use weight index </w:t>
      </w:r>
      <w:proofErr w:type="gramStart"/>
      <w:r w:rsidRPr="00DE75B1">
        <w:rPr>
          <w:rFonts w:ascii="Calibri" w:hAnsi="Calibri" w:cs="Calibri"/>
        </w:rPr>
        <w:t>value;</w:t>
      </w:r>
      <w:proofErr w:type="gramEnd"/>
    </w:p>
    <w:p w14:paraId="08A7CF31" w14:textId="77777777" w:rsidR="00DE75B1" w:rsidRPr="00DE75B1" w:rsidRDefault="00DE75B1" w:rsidP="00DE75B1">
      <w:pPr>
        <w:rPr>
          <w:rFonts w:ascii="Calibri" w:hAnsi="Calibri" w:cs="Calibri"/>
        </w:rPr>
      </w:pPr>
      <w:r w:rsidRPr="00DE75B1">
        <w:rPr>
          <w:rFonts w:ascii="Calibri" w:hAnsi="Calibri" w:cs="Calibri"/>
        </w:rPr>
        <w:t xml:space="preserve">    else</w:t>
      </w:r>
    </w:p>
    <w:p w14:paraId="28C44852" w14:textId="77777777" w:rsidR="00DE75B1" w:rsidRPr="00DE75B1" w:rsidRDefault="00DE75B1" w:rsidP="00DE75B1">
      <w:pPr>
        <w:rPr>
          <w:rFonts w:ascii="Calibri" w:hAnsi="Calibri" w:cs="Calibri"/>
        </w:rPr>
      </w:pPr>
      <w:r w:rsidRPr="00DE75B1">
        <w:rPr>
          <w:rFonts w:ascii="Calibri" w:hAnsi="Calibri" w:cs="Calibri"/>
        </w:rPr>
        <w:t xml:space="preserve">        use height index </w:t>
      </w:r>
      <w:proofErr w:type="gramStart"/>
      <w:r w:rsidRPr="00DE75B1">
        <w:rPr>
          <w:rFonts w:ascii="Calibri" w:hAnsi="Calibri" w:cs="Calibri"/>
        </w:rPr>
        <w:t>value;</w:t>
      </w:r>
      <w:proofErr w:type="gramEnd"/>
    </w:p>
    <w:p w14:paraId="0D172A23" w14:textId="77777777" w:rsidR="00DE75B1" w:rsidRPr="00DE75B1" w:rsidRDefault="00DE75B1" w:rsidP="00DE75B1">
      <w:pPr>
        <w:rPr>
          <w:rFonts w:ascii="Calibri" w:hAnsi="Calibri" w:cs="Calibri"/>
        </w:rPr>
      </w:pPr>
    </w:p>
    <w:p w14:paraId="4CB84AF8" w14:textId="77777777" w:rsidR="00DE75B1" w:rsidRPr="00DE75B1" w:rsidRDefault="00DE75B1" w:rsidP="00DE75B1">
      <w:pPr>
        <w:rPr>
          <w:rFonts w:ascii="Calibri" w:hAnsi="Calibri" w:cs="Calibri"/>
        </w:rPr>
      </w:pPr>
      <w:r w:rsidRPr="00DE75B1">
        <w:rPr>
          <w:rFonts w:ascii="Calibri" w:hAnsi="Calibri" w:cs="Calibri"/>
        </w:rPr>
        <w:t>}</w:t>
      </w:r>
    </w:p>
    <w:p w14:paraId="5520E628" w14:textId="77777777" w:rsidR="00DE75B1" w:rsidRPr="00DE75B1" w:rsidRDefault="00DE75B1" w:rsidP="00DE75B1">
      <w:pPr>
        <w:rPr>
          <w:rFonts w:ascii="Calibri" w:hAnsi="Calibri" w:cs="Calibri"/>
        </w:rPr>
      </w:pPr>
    </w:p>
    <w:p w14:paraId="6A2A731B" w14:textId="77777777" w:rsidR="00DE75B1" w:rsidRPr="00DE75B1" w:rsidRDefault="00DE75B1" w:rsidP="00DE75B1">
      <w:pPr>
        <w:rPr>
          <w:rFonts w:ascii="Calibri" w:hAnsi="Calibri" w:cs="Calibri"/>
        </w:rPr>
      </w:pPr>
      <w:r w:rsidRPr="00DE75B1">
        <w:rPr>
          <w:rFonts w:ascii="Calibri" w:hAnsi="Calibri" w:cs="Calibri"/>
        </w:rPr>
        <w:t xml:space="preserve">skillLevel </w:t>
      </w:r>
      <w:proofErr w:type="gramStart"/>
      <w:r w:rsidRPr="00DE75B1">
        <w:rPr>
          <w:rFonts w:ascii="Calibri" w:hAnsi="Calibri" w:cs="Calibri"/>
        </w:rPr>
        <w:t>function(</w:t>
      </w:r>
      <w:proofErr w:type="gramEnd"/>
      <w:r w:rsidRPr="00DE75B1">
        <w:rPr>
          <w:rFonts w:ascii="Calibri" w:hAnsi="Calibri" w:cs="Calibri"/>
        </w:rPr>
        <w:t>) {</w:t>
      </w:r>
    </w:p>
    <w:p w14:paraId="798EC632" w14:textId="77777777" w:rsidR="00DE75B1" w:rsidRPr="00DE75B1" w:rsidRDefault="00DE75B1" w:rsidP="00DE75B1">
      <w:pPr>
        <w:rPr>
          <w:rFonts w:ascii="Calibri" w:hAnsi="Calibri" w:cs="Calibri"/>
        </w:rPr>
      </w:pPr>
      <w:r w:rsidRPr="00DE75B1">
        <w:rPr>
          <w:rFonts w:ascii="Calibri" w:hAnsi="Calibri" w:cs="Calibri"/>
        </w:rPr>
        <w:t xml:space="preserve">    switch statement:</w:t>
      </w:r>
    </w:p>
    <w:p w14:paraId="755661E0" w14:textId="77777777" w:rsidR="00DE75B1" w:rsidRPr="00DE75B1" w:rsidRDefault="00DE75B1" w:rsidP="00DE75B1">
      <w:pPr>
        <w:rPr>
          <w:rFonts w:ascii="Calibri" w:hAnsi="Calibri" w:cs="Calibri"/>
        </w:rPr>
      </w:pPr>
      <w:r w:rsidRPr="00DE75B1">
        <w:rPr>
          <w:rFonts w:ascii="Calibri" w:hAnsi="Calibri" w:cs="Calibri"/>
        </w:rPr>
        <w:t xml:space="preserve">        in the case the skill level is 1:</w:t>
      </w:r>
    </w:p>
    <w:p w14:paraId="0DF5B601" w14:textId="77777777" w:rsidR="00DE75B1" w:rsidRPr="00DE75B1" w:rsidRDefault="00DE75B1" w:rsidP="00DE75B1">
      <w:pPr>
        <w:rPr>
          <w:rFonts w:ascii="Calibri" w:hAnsi="Calibri" w:cs="Calibri"/>
        </w:rPr>
      </w:pPr>
      <w:r w:rsidRPr="00DE75B1">
        <w:rPr>
          <w:rFonts w:ascii="Calibri" w:hAnsi="Calibri" w:cs="Calibri"/>
        </w:rPr>
        <w:t xml:space="preserve">            din stays the </w:t>
      </w:r>
      <w:proofErr w:type="gramStart"/>
      <w:r w:rsidRPr="00DE75B1">
        <w:rPr>
          <w:rFonts w:ascii="Calibri" w:hAnsi="Calibri" w:cs="Calibri"/>
        </w:rPr>
        <w:t>same;</w:t>
      </w:r>
      <w:proofErr w:type="gramEnd"/>
    </w:p>
    <w:p w14:paraId="2653FFEF" w14:textId="77777777" w:rsidR="00DE75B1" w:rsidRPr="00DE75B1" w:rsidRDefault="00DE75B1" w:rsidP="00DE75B1">
      <w:pPr>
        <w:rPr>
          <w:rFonts w:ascii="Calibri" w:hAnsi="Calibri" w:cs="Calibri"/>
        </w:rPr>
      </w:pPr>
      <w:r w:rsidRPr="00DE75B1">
        <w:rPr>
          <w:rFonts w:ascii="Calibri" w:hAnsi="Calibri" w:cs="Calibri"/>
        </w:rPr>
        <w:t xml:space="preserve">        in the case the skill level is 2:</w:t>
      </w:r>
    </w:p>
    <w:p w14:paraId="7F8E36CE" w14:textId="77777777" w:rsidR="00DE75B1" w:rsidRPr="00DE75B1" w:rsidRDefault="00DE75B1" w:rsidP="00DE75B1">
      <w:pPr>
        <w:rPr>
          <w:rFonts w:ascii="Calibri" w:hAnsi="Calibri" w:cs="Calibri"/>
        </w:rPr>
      </w:pPr>
      <w:r w:rsidRPr="00DE75B1">
        <w:rPr>
          <w:rFonts w:ascii="Calibri" w:hAnsi="Calibri" w:cs="Calibri"/>
        </w:rPr>
        <w:t xml:space="preserve">            din is chosen from the array representing the next largest boot sole array </w:t>
      </w:r>
    </w:p>
    <w:p w14:paraId="0DD98BE1" w14:textId="77777777" w:rsidR="00DE75B1" w:rsidRPr="00DE75B1" w:rsidRDefault="00DE75B1" w:rsidP="00DE75B1">
      <w:pPr>
        <w:rPr>
          <w:rFonts w:ascii="Calibri" w:hAnsi="Calibri" w:cs="Calibri"/>
        </w:rPr>
      </w:pPr>
      <w:r w:rsidRPr="00DE75B1">
        <w:rPr>
          <w:rFonts w:ascii="Calibri" w:hAnsi="Calibri" w:cs="Calibri"/>
        </w:rPr>
        <w:t xml:space="preserve">        in the case the skill level is 3:</w:t>
      </w:r>
    </w:p>
    <w:p w14:paraId="6DD7E0C5" w14:textId="77777777" w:rsidR="00DE75B1" w:rsidRPr="00DE75B1" w:rsidRDefault="00DE75B1" w:rsidP="00DE75B1">
      <w:pPr>
        <w:rPr>
          <w:rFonts w:ascii="Calibri" w:hAnsi="Calibri" w:cs="Calibri"/>
        </w:rPr>
      </w:pPr>
      <w:r w:rsidRPr="00DE75B1">
        <w:rPr>
          <w:rFonts w:ascii="Calibri" w:hAnsi="Calibri" w:cs="Calibri"/>
        </w:rPr>
        <w:lastRenderedPageBreak/>
        <w:t xml:space="preserve">            din is chosen from the array representing the boot size array that is two sizes larger.</w:t>
      </w:r>
    </w:p>
    <w:p w14:paraId="0DD6E1F3" w14:textId="77777777" w:rsidR="00DE75B1" w:rsidRPr="00DE75B1" w:rsidRDefault="00DE75B1" w:rsidP="00DE75B1">
      <w:pPr>
        <w:rPr>
          <w:rFonts w:ascii="Calibri" w:hAnsi="Calibri" w:cs="Calibri"/>
        </w:rPr>
      </w:pPr>
      <w:r w:rsidRPr="00DE75B1">
        <w:rPr>
          <w:rFonts w:ascii="Calibri" w:hAnsi="Calibri" w:cs="Calibri"/>
        </w:rPr>
        <w:t xml:space="preserve">    return the new value to the </w:t>
      </w:r>
      <w:proofErr w:type="gramStart"/>
      <w:r w:rsidRPr="00DE75B1">
        <w:rPr>
          <w:rFonts w:ascii="Calibri" w:hAnsi="Calibri" w:cs="Calibri"/>
        </w:rPr>
        <w:t>main(</w:t>
      </w:r>
      <w:proofErr w:type="gramEnd"/>
      <w:r w:rsidRPr="00DE75B1">
        <w:rPr>
          <w:rFonts w:ascii="Calibri" w:hAnsi="Calibri" w:cs="Calibri"/>
        </w:rPr>
        <w:t>) function</w:t>
      </w:r>
    </w:p>
    <w:p w14:paraId="696BEA1C" w14:textId="07A6EED6" w:rsidR="00CE4CF1" w:rsidRPr="00CE4CF1" w:rsidRDefault="00DE75B1" w:rsidP="00DE75B1">
      <w:pPr>
        <w:rPr>
          <w:rFonts w:ascii="Calibri" w:hAnsi="Calibri" w:cs="Calibri"/>
        </w:rPr>
      </w:pPr>
      <w:r w:rsidRPr="00DE75B1">
        <w:rPr>
          <w:rFonts w:ascii="Calibri" w:hAnsi="Calibri" w:cs="Calibri"/>
        </w:rPr>
        <w:t xml:space="preserve">}       </w:t>
      </w:r>
    </w:p>
    <w:p w14:paraId="2B5D29E9" w14:textId="1D9C4569" w:rsidR="002A3B91" w:rsidRPr="003E4AA8" w:rsidRDefault="002A3B91" w:rsidP="00CA0355">
      <w:pPr>
        <w:rPr>
          <w:rFonts w:eastAsia="Times New Roman"/>
          <w:kern w:val="0"/>
          <w:lang w:eastAsia="en-US"/>
        </w:rPr>
      </w:pPr>
    </w:p>
    <w:p w14:paraId="65657026" w14:textId="77777777" w:rsidR="001A31F1" w:rsidRDefault="001A31F1" w:rsidP="001A31F1">
      <w:pPr>
        <w:pStyle w:val="NormalWeb"/>
        <w:ind w:left="567" w:hanging="567"/>
        <w:rPr>
          <w:rFonts w:ascii="Calibri" w:hAnsi="Calibri" w:cs="Calibri"/>
        </w:rPr>
      </w:pPr>
    </w:p>
    <w:p w14:paraId="42C78FE1" w14:textId="77777777" w:rsidR="001A31F1" w:rsidRDefault="001A31F1" w:rsidP="001A31F1">
      <w:pPr>
        <w:pStyle w:val="NormalWeb"/>
        <w:ind w:left="567" w:hanging="567"/>
        <w:rPr>
          <w:rFonts w:ascii="Calibri" w:hAnsi="Calibri" w:cs="Calibri"/>
        </w:rPr>
      </w:pPr>
    </w:p>
    <w:p w14:paraId="59432E86" w14:textId="77777777" w:rsidR="001A31F1" w:rsidRDefault="001A31F1" w:rsidP="001A31F1">
      <w:pPr>
        <w:pStyle w:val="NormalWeb"/>
        <w:ind w:left="567" w:hanging="567"/>
        <w:rPr>
          <w:rFonts w:ascii="Calibri" w:hAnsi="Calibri" w:cs="Calibri"/>
        </w:rPr>
      </w:pPr>
    </w:p>
    <w:p w14:paraId="59965A32" w14:textId="77777777" w:rsidR="001A31F1" w:rsidRDefault="001A31F1" w:rsidP="001A31F1">
      <w:pPr>
        <w:pStyle w:val="NormalWeb"/>
        <w:ind w:left="567" w:hanging="567"/>
        <w:rPr>
          <w:rFonts w:ascii="Calibri" w:hAnsi="Calibri" w:cs="Calibri"/>
        </w:rPr>
      </w:pPr>
    </w:p>
    <w:sectPr w:rsidR="001A31F1">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341C" w14:textId="77777777" w:rsidR="00B1415E" w:rsidRDefault="00B1415E">
      <w:pPr>
        <w:spacing w:line="240" w:lineRule="auto"/>
      </w:pPr>
      <w:r>
        <w:separator/>
      </w:r>
    </w:p>
    <w:p w14:paraId="51DECF91" w14:textId="77777777" w:rsidR="00B1415E" w:rsidRDefault="00B1415E"/>
  </w:endnote>
  <w:endnote w:type="continuationSeparator" w:id="0">
    <w:p w14:paraId="51351B92" w14:textId="77777777" w:rsidR="00B1415E" w:rsidRDefault="00B1415E">
      <w:pPr>
        <w:spacing w:line="240" w:lineRule="auto"/>
      </w:pPr>
      <w:r>
        <w:continuationSeparator/>
      </w:r>
    </w:p>
    <w:p w14:paraId="7D6F9BDC" w14:textId="77777777" w:rsidR="00B1415E" w:rsidRDefault="00B14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8925" w14:textId="77777777" w:rsidR="0007340E" w:rsidRDefault="00073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17D3" w14:textId="77777777" w:rsidR="0007340E" w:rsidRDefault="00073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C1AB" w14:textId="77777777" w:rsidR="0007340E" w:rsidRDefault="00073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3F4F8" w14:textId="77777777" w:rsidR="00B1415E" w:rsidRDefault="00B1415E">
      <w:pPr>
        <w:spacing w:line="240" w:lineRule="auto"/>
      </w:pPr>
      <w:r>
        <w:separator/>
      </w:r>
    </w:p>
    <w:p w14:paraId="0329BF2A" w14:textId="77777777" w:rsidR="00B1415E" w:rsidRDefault="00B1415E"/>
  </w:footnote>
  <w:footnote w:type="continuationSeparator" w:id="0">
    <w:p w14:paraId="121CF482" w14:textId="77777777" w:rsidR="00B1415E" w:rsidRDefault="00B1415E">
      <w:pPr>
        <w:spacing w:line="240" w:lineRule="auto"/>
      </w:pPr>
      <w:r>
        <w:continuationSeparator/>
      </w:r>
    </w:p>
    <w:p w14:paraId="7BDCDB17" w14:textId="77777777" w:rsidR="00B1415E" w:rsidRDefault="00B14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6D5D" w14:textId="77777777" w:rsidR="0007340E" w:rsidRDefault="00073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F919" w14:textId="77777777" w:rsidR="005B6373" w:rsidRDefault="005B6373" w:rsidP="005B6373">
    <w:pPr>
      <w:pStyle w:val="Header"/>
    </w:pPr>
    <w:r>
      <w:t>Clint Kline</w:t>
    </w:r>
    <w:r w:rsidRPr="005B6373">
      <w:t xml:space="preserve"> </w:t>
    </w:r>
  </w:p>
  <w:p w14:paraId="53332530" w14:textId="30488E85" w:rsidR="00A53FB4" w:rsidRDefault="00BA7384" w:rsidP="005B6373">
    <w:pPr>
      <w:pStyle w:val="Header"/>
    </w:pPr>
    <w:r>
      <w:t>Object Oriented Programming with C++</w:t>
    </w:r>
  </w:p>
  <w:p w14:paraId="42F4ED86" w14:textId="366E9CAF" w:rsidR="005B6373" w:rsidRDefault="005B6373" w:rsidP="005B6373">
    <w:pPr>
      <w:pStyle w:val="Header"/>
    </w:pPr>
    <w:r>
      <w:t xml:space="preserve">Week </w:t>
    </w:r>
    <w:r w:rsidR="00D926EE">
      <w:t>2</w:t>
    </w:r>
    <w:r>
      <w:t xml:space="preserve"> Discussion</w:t>
    </w:r>
  </w:p>
  <w:p w14:paraId="4949008D" w14:textId="6FD47EC8" w:rsidR="005B6373" w:rsidRDefault="009B33A8" w:rsidP="005B6373">
    <w:pPr>
      <w:pStyle w:val="Header"/>
    </w:pPr>
    <w:r>
      <w:t>10-</w:t>
    </w:r>
    <w:r w:rsidR="00A53FB4">
      <w:t>12</w:t>
    </w:r>
    <w:r w:rsidR="005B6373">
      <w:t>-2021</w:t>
    </w:r>
  </w:p>
  <w:p w14:paraId="593B84FA" w14:textId="386C5E00" w:rsidR="00E81978" w:rsidRPr="005B6373" w:rsidRDefault="00E81978" w:rsidP="005B6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361F" w14:textId="77777777" w:rsidR="0007340E" w:rsidRDefault="00073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685110"/>
    <w:multiLevelType w:val="hybridMultilevel"/>
    <w:tmpl w:val="3EBC24FE"/>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0EE21850"/>
    <w:multiLevelType w:val="hybridMultilevel"/>
    <w:tmpl w:val="F302534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15D7044A"/>
    <w:multiLevelType w:val="hybridMultilevel"/>
    <w:tmpl w:val="64E2A6A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7501E31"/>
    <w:multiLevelType w:val="hybridMultilevel"/>
    <w:tmpl w:val="EC483A5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4" w15:restartNumberingAfterBreak="0">
    <w:nsid w:val="24F21DEB"/>
    <w:multiLevelType w:val="hybridMultilevel"/>
    <w:tmpl w:val="D5A00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A0A7CAD"/>
    <w:multiLevelType w:val="hybridMultilevel"/>
    <w:tmpl w:val="89F282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8261EF"/>
    <w:multiLevelType w:val="hybridMultilevel"/>
    <w:tmpl w:val="A35C8D86"/>
    <w:lvl w:ilvl="0" w:tplc="E58A9592">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1294A30"/>
    <w:multiLevelType w:val="hybridMultilevel"/>
    <w:tmpl w:val="A5F0987A"/>
    <w:lvl w:ilvl="0" w:tplc="E58A9592">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954962"/>
    <w:multiLevelType w:val="hybridMultilevel"/>
    <w:tmpl w:val="EFF09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56F7C"/>
    <w:multiLevelType w:val="hybridMultilevel"/>
    <w:tmpl w:val="926233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01B85"/>
    <w:multiLevelType w:val="hybridMultilevel"/>
    <w:tmpl w:val="F78C59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9"/>
  </w:num>
  <w:num w:numId="14">
    <w:abstractNumId w:val="16"/>
  </w:num>
  <w:num w:numId="15">
    <w:abstractNumId w:val="22"/>
  </w:num>
  <w:num w:numId="16">
    <w:abstractNumId w:val="20"/>
  </w:num>
  <w:num w:numId="17">
    <w:abstractNumId w:val="13"/>
  </w:num>
  <w:num w:numId="18">
    <w:abstractNumId w:val="18"/>
  </w:num>
  <w:num w:numId="19">
    <w:abstractNumId w:val="10"/>
  </w:num>
  <w:num w:numId="20">
    <w:abstractNumId w:val="12"/>
  </w:num>
  <w:num w:numId="21">
    <w:abstractNumId w:val="24"/>
  </w:num>
  <w:num w:numId="22">
    <w:abstractNumId w:val="21"/>
  </w:num>
  <w:num w:numId="23">
    <w:abstractNumId w:val="17"/>
  </w:num>
  <w:num w:numId="24">
    <w:abstractNumId w:val="11"/>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73"/>
    <w:rsid w:val="00026D54"/>
    <w:rsid w:val="0005078D"/>
    <w:rsid w:val="00065FE1"/>
    <w:rsid w:val="0007340E"/>
    <w:rsid w:val="0007360C"/>
    <w:rsid w:val="000A3BA5"/>
    <w:rsid w:val="000C1655"/>
    <w:rsid w:val="000D0BA6"/>
    <w:rsid w:val="000D322D"/>
    <w:rsid w:val="000D3F41"/>
    <w:rsid w:val="000E4A33"/>
    <w:rsid w:val="000E7666"/>
    <w:rsid w:val="001014C0"/>
    <w:rsid w:val="001171CB"/>
    <w:rsid w:val="00125BEC"/>
    <w:rsid w:val="00144059"/>
    <w:rsid w:val="00155726"/>
    <w:rsid w:val="00160B8E"/>
    <w:rsid w:val="0019113D"/>
    <w:rsid w:val="001A31F1"/>
    <w:rsid w:val="001B6002"/>
    <w:rsid w:val="001E5945"/>
    <w:rsid w:val="001E670C"/>
    <w:rsid w:val="00241D5D"/>
    <w:rsid w:val="00257F81"/>
    <w:rsid w:val="002920DB"/>
    <w:rsid w:val="002A3B91"/>
    <w:rsid w:val="002A5376"/>
    <w:rsid w:val="002D367A"/>
    <w:rsid w:val="0031708D"/>
    <w:rsid w:val="0033159C"/>
    <w:rsid w:val="00333158"/>
    <w:rsid w:val="003364EB"/>
    <w:rsid w:val="00341BC6"/>
    <w:rsid w:val="003532D7"/>
    <w:rsid w:val="00355DCA"/>
    <w:rsid w:val="003878CD"/>
    <w:rsid w:val="003A7F58"/>
    <w:rsid w:val="003B517C"/>
    <w:rsid w:val="003D1197"/>
    <w:rsid w:val="003D7E2F"/>
    <w:rsid w:val="003E4AA8"/>
    <w:rsid w:val="003F3A68"/>
    <w:rsid w:val="003F79CF"/>
    <w:rsid w:val="00404175"/>
    <w:rsid w:val="00405558"/>
    <w:rsid w:val="004101E6"/>
    <w:rsid w:val="00420083"/>
    <w:rsid w:val="004442F0"/>
    <w:rsid w:val="00447D13"/>
    <w:rsid w:val="004665F9"/>
    <w:rsid w:val="0047279D"/>
    <w:rsid w:val="004A580B"/>
    <w:rsid w:val="004B4200"/>
    <w:rsid w:val="00526C6C"/>
    <w:rsid w:val="00551A02"/>
    <w:rsid w:val="005534FA"/>
    <w:rsid w:val="00571A2E"/>
    <w:rsid w:val="005910C1"/>
    <w:rsid w:val="005A193B"/>
    <w:rsid w:val="005B6373"/>
    <w:rsid w:val="005D3A03"/>
    <w:rsid w:val="0062154F"/>
    <w:rsid w:val="00623A49"/>
    <w:rsid w:val="00661949"/>
    <w:rsid w:val="0066399E"/>
    <w:rsid w:val="00683F61"/>
    <w:rsid w:val="0068455F"/>
    <w:rsid w:val="006957D3"/>
    <w:rsid w:val="006A2979"/>
    <w:rsid w:val="006A4BB7"/>
    <w:rsid w:val="006D1B14"/>
    <w:rsid w:val="006E4479"/>
    <w:rsid w:val="00725199"/>
    <w:rsid w:val="0072657C"/>
    <w:rsid w:val="0074616B"/>
    <w:rsid w:val="0075090F"/>
    <w:rsid w:val="007C28A0"/>
    <w:rsid w:val="007E3FCA"/>
    <w:rsid w:val="007E54A4"/>
    <w:rsid w:val="008002C0"/>
    <w:rsid w:val="00826ABD"/>
    <w:rsid w:val="00833CC4"/>
    <w:rsid w:val="00847838"/>
    <w:rsid w:val="00850333"/>
    <w:rsid w:val="00862DBB"/>
    <w:rsid w:val="008C5323"/>
    <w:rsid w:val="008E02D6"/>
    <w:rsid w:val="008E10C1"/>
    <w:rsid w:val="008F6333"/>
    <w:rsid w:val="00904CE2"/>
    <w:rsid w:val="00912F5A"/>
    <w:rsid w:val="009205B7"/>
    <w:rsid w:val="00962A95"/>
    <w:rsid w:val="00975A9E"/>
    <w:rsid w:val="00984B13"/>
    <w:rsid w:val="009A0305"/>
    <w:rsid w:val="009A359D"/>
    <w:rsid w:val="009A6A3B"/>
    <w:rsid w:val="009B33A8"/>
    <w:rsid w:val="009F36DA"/>
    <w:rsid w:val="00A53FB4"/>
    <w:rsid w:val="00A55D22"/>
    <w:rsid w:val="00A76F2E"/>
    <w:rsid w:val="00B1415E"/>
    <w:rsid w:val="00B21184"/>
    <w:rsid w:val="00B4247F"/>
    <w:rsid w:val="00B5627C"/>
    <w:rsid w:val="00B61485"/>
    <w:rsid w:val="00B706EF"/>
    <w:rsid w:val="00B823AA"/>
    <w:rsid w:val="00B85109"/>
    <w:rsid w:val="00BA45DB"/>
    <w:rsid w:val="00BA7384"/>
    <w:rsid w:val="00BE024D"/>
    <w:rsid w:val="00BE38CF"/>
    <w:rsid w:val="00BF4184"/>
    <w:rsid w:val="00BF4DD4"/>
    <w:rsid w:val="00C03CDD"/>
    <w:rsid w:val="00C0601E"/>
    <w:rsid w:val="00C132C9"/>
    <w:rsid w:val="00C27289"/>
    <w:rsid w:val="00C31D30"/>
    <w:rsid w:val="00C60166"/>
    <w:rsid w:val="00C7361B"/>
    <w:rsid w:val="00C739F2"/>
    <w:rsid w:val="00CA0355"/>
    <w:rsid w:val="00CC0897"/>
    <w:rsid w:val="00CC0AD6"/>
    <w:rsid w:val="00CD4B88"/>
    <w:rsid w:val="00CD6E39"/>
    <w:rsid w:val="00CE4CF1"/>
    <w:rsid w:val="00CE6B04"/>
    <w:rsid w:val="00CE78B6"/>
    <w:rsid w:val="00CF6E91"/>
    <w:rsid w:val="00D3660A"/>
    <w:rsid w:val="00D82B72"/>
    <w:rsid w:val="00D85B68"/>
    <w:rsid w:val="00D926EE"/>
    <w:rsid w:val="00DE75B1"/>
    <w:rsid w:val="00DF3844"/>
    <w:rsid w:val="00E6004D"/>
    <w:rsid w:val="00E6279F"/>
    <w:rsid w:val="00E7642E"/>
    <w:rsid w:val="00E81978"/>
    <w:rsid w:val="00E92AD8"/>
    <w:rsid w:val="00EA4CC0"/>
    <w:rsid w:val="00EC2B3F"/>
    <w:rsid w:val="00EF3ADA"/>
    <w:rsid w:val="00EF4783"/>
    <w:rsid w:val="00F01CB5"/>
    <w:rsid w:val="00F10851"/>
    <w:rsid w:val="00F12439"/>
    <w:rsid w:val="00F379B7"/>
    <w:rsid w:val="00F4009E"/>
    <w:rsid w:val="00F458CA"/>
    <w:rsid w:val="00F525FA"/>
    <w:rsid w:val="00F73C31"/>
    <w:rsid w:val="00F8485B"/>
    <w:rsid w:val="00FC0F24"/>
    <w:rsid w:val="00FF2002"/>
    <w:rsid w:val="00F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D727"/>
  <w15:chartTrackingRefBased/>
  <w15:docId w15:val="{6561C3F4-B738-4C32-9789-0AC2AC81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7E2F"/>
    <w:rPr>
      <w:color w:val="5F5F5F" w:themeColor="hyperlink"/>
      <w:u w:val="single"/>
    </w:rPr>
  </w:style>
  <w:style w:type="character" w:styleId="UnresolvedMention">
    <w:name w:val="Unresolved Mention"/>
    <w:basedOn w:val="DefaultParagraphFont"/>
    <w:uiPriority w:val="99"/>
    <w:semiHidden/>
    <w:unhideWhenUsed/>
    <w:rsid w:val="003D7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652084">
      <w:bodyDiv w:val="1"/>
      <w:marLeft w:val="0"/>
      <w:marRight w:val="0"/>
      <w:marTop w:val="0"/>
      <w:marBottom w:val="0"/>
      <w:divBdr>
        <w:top w:val="none" w:sz="0" w:space="0" w:color="auto"/>
        <w:left w:val="none" w:sz="0" w:space="0" w:color="auto"/>
        <w:bottom w:val="none" w:sz="0" w:space="0" w:color="auto"/>
        <w:right w:val="none" w:sz="0" w:space="0" w:color="auto"/>
      </w:divBdr>
    </w:div>
    <w:div w:id="2324701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8890366">
      <w:bodyDiv w:val="1"/>
      <w:marLeft w:val="0"/>
      <w:marRight w:val="0"/>
      <w:marTop w:val="0"/>
      <w:marBottom w:val="0"/>
      <w:divBdr>
        <w:top w:val="none" w:sz="0" w:space="0" w:color="auto"/>
        <w:left w:val="none" w:sz="0" w:space="0" w:color="auto"/>
        <w:bottom w:val="none" w:sz="0" w:space="0" w:color="auto"/>
        <w:right w:val="none" w:sz="0" w:space="0" w:color="auto"/>
      </w:divBdr>
    </w:div>
    <w:div w:id="579292725">
      <w:bodyDiv w:val="1"/>
      <w:marLeft w:val="0"/>
      <w:marRight w:val="0"/>
      <w:marTop w:val="0"/>
      <w:marBottom w:val="0"/>
      <w:divBdr>
        <w:top w:val="none" w:sz="0" w:space="0" w:color="auto"/>
        <w:left w:val="none" w:sz="0" w:space="0" w:color="auto"/>
        <w:bottom w:val="none" w:sz="0" w:space="0" w:color="auto"/>
        <w:right w:val="none" w:sz="0" w:space="0" w:color="auto"/>
      </w:divBdr>
    </w:div>
    <w:div w:id="5857238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2563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45596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2852174">
      <w:bodyDiv w:val="1"/>
      <w:marLeft w:val="0"/>
      <w:marRight w:val="0"/>
      <w:marTop w:val="0"/>
      <w:marBottom w:val="0"/>
      <w:divBdr>
        <w:top w:val="none" w:sz="0" w:space="0" w:color="auto"/>
        <w:left w:val="none" w:sz="0" w:space="0" w:color="auto"/>
        <w:bottom w:val="none" w:sz="0" w:space="0" w:color="auto"/>
        <w:right w:val="none" w:sz="0" w:space="0" w:color="auto"/>
      </w:divBdr>
    </w:div>
    <w:div w:id="136656028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601740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725091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80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ym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99C7831D440BCA2D2775BB55547BD"/>
        <w:category>
          <w:name w:val="General"/>
          <w:gallery w:val="placeholder"/>
        </w:category>
        <w:types>
          <w:type w:val="bbPlcHdr"/>
        </w:types>
        <w:behaviors>
          <w:behavior w:val="content"/>
        </w:behaviors>
        <w:guid w:val="{BF02B50C-13FB-47D8-998B-0076D9285876}"/>
      </w:docPartPr>
      <w:docPartBody>
        <w:p w:rsidR="00E50C2D" w:rsidRDefault="00161E5D">
          <w:pPr>
            <w:pStyle w:val="0F299C7831D440BCA2D2775BB55547BD"/>
          </w:pPr>
          <w:r>
            <w:t>[Title Here, up to 12 Words, on One to Two Lines]</w:t>
          </w:r>
        </w:p>
      </w:docPartBody>
    </w:docPart>
    <w:docPart>
      <w:docPartPr>
        <w:name w:val="50B9F69774AA436082E2C49200805490"/>
        <w:category>
          <w:name w:val="General"/>
          <w:gallery w:val="placeholder"/>
        </w:category>
        <w:types>
          <w:type w:val="bbPlcHdr"/>
        </w:types>
        <w:behaviors>
          <w:behavior w:val="content"/>
        </w:behaviors>
        <w:guid w:val="{BD06ADF1-4915-42D9-AD68-2B44C65E7644}"/>
      </w:docPartPr>
      <w:docPartBody>
        <w:p w:rsidR="00E50C2D" w:rsidRDefault="00161E5D">
          <w:pPr>
            <w:pStyle w:val="50B9F69774AA436082E2C49200805490"/>
          </w:pPr>
          <w:r>
            <w:t>Abstract</w:t>
          </w:r>
        </w:p>
      </w:docPartBody>
    </w:docPart>
    <w:docPart>
      <w:docPartPr>
        <w:name w:val="DBD6B3D27F4D495EB39508C3F045294B"/>
        <w:category>
          <w:name w:val="General"/>
          <w:gallery w:val="placeholder"/>
        </w:category>
        <w:types>
          <w:type w:val="bbPlcHdr"/>
        </w:types>
        <w:behaviors>
          <w:behavior w:val="content"/>
        </w:behaviors>
        <w:guid w:val="{D37B1056-540B-4F37-877A-1F7F1D489018}"/>
      </w:docPartPr>
      <w:docPartBody>
        <w:p w:rsidR="00E50C2D" w:rsidRDefault="00437AFE" w:rsidP="00437AFE">
          <w:pPr>
            <w:pStyle w:val="DBD6B3D27F4D495EB39508C3F04529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FE"/>
    <w:rsid w:val="00161E5D"/>
    <w:rsid w:val="001712C8"/>
    <w:rsid w:val="00437AFE"/>
    <w:rsid w:val="005535F7"/>
    <w:rsid w:val="005F6BFB"/>
    <w:rsid w:val="007F35E0"/>
    <w:rsid w:val="00866870"/>
    <w:rsid w:val="00BA5114"/>
    <w:rsid w:val="00DA2496"/>
    <w:rsid w:val="00E50C2D"/>
    <w:rsid w:val="00EF3998"/>
    <w:rsid w:val="00F0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99C7831D440BCA2D2775BB55547BD">
    <w:name w:val="0F299C7831D440BCA2D2775BB55547BD"/>
  </w:style>
  <w:style w:type="paragraph" w:customStyle="1" w:styleId="50B9F69774AA436082E2C49200805490">
    <w:name w:val="50B9F69774AA436082E2C49200805490"/>
  </w:style>
  <w:style w:type="character" w:styleId="Emphasis">
    <w:name w:val="Emphasis"/>
    <w:basedOn w:val="DefaultParagraphFont"/>
    <w:uiPriority w:val="4"/>
    <w:unhideWhenUsed/>
    <w:qFormat/>
    <w:rPr>
      <w:i/>
      <w:iCs/>
    </w:rPr>
  </w:style>
  <w:style w:type="paragraph" w:customStyle="1" w:styleId="DBD6B3D27F4D495EB39508C3F045294B">
    <w:name w:val="DBD6B3D27F4D495EB39508C3F045294B"/>
    <w:rsid w:val="00437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87</TotalTime>
  <Pages>7</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Week 2: Discussion</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Discussion</dc:title>
  <dc:subject/>
  <dc:creator>Clint Kline</dc:creator>
  <cp:keywords/>
  <dc:description/>
  <cp:lastModifiedBy>Clint Kline</cp:lastModifiedBy>
  <cp:revision>4</cp:revision>
  <dcterms:created xsi:type="dcterms:W3CDTF">2021-10-20T07:02:00Z</dcterms:created>
  <dcterms:modified xsi:type="dcterms:W3CDTF">2021-10-27T05:23:00Z</dcterms:modified>
</cp:coreProperties>
</file>